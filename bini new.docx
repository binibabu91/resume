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16" w:rsidP="00141A4C" w:rsidRDefault="00F607F3" w14:paraId="3607164F" w14:textId="6BCB717A">
      <w:pPr>
        <w:pStyle w:val="Title"/>
      </w:pPr>
      <w:r>
        <w:t>Bini Babu</w:t>
      </w:r>
    </w:p>
    <w:p w:rsidRPr="00F607F3" w:rsidR="00F607F3" w:rsidP="00F607F3" w:rsidRDefault="00F607F3" w14:paraId="3CBBAF63" w14:textId="7E953E3F">
      <w:pPr>
        <w:pStyle w:val="Title"/>
        <w:rPr>
          <w:color w:val="000000" w:themeColor="text1"/>
          <w:sz w:val="28"/>
          <w:szCs w:val="28"/>
          <w:u w:val="none"/>
        </w:rPr>
      </w:pPr>
      <w:r w:rsidRPr="102F477A" w:rsidR="0CF7A6B8">
        <w:rPr>
          <w:color w:val="000000" w:themeColor="text1" w:themeTint="FF" w:themeShade="FF"/>
          <w:sz w:val="28"/>
          <w:szCs w:val="28"/>
          <w:u w:val="none"/>
        </w:rPr>
        <w:t>Programmer Analyst</w:t>
      </w:r>
      <w:r w:rsidRPr="102F477A" w:rsidR="7A29E947">
        <w:rPr>
          <w:color w:val="000000" w:themeColor="text1" w:themeTint="FF" w:themeShade="FF"/>
          <w:sz w:val="28"/>
          <w:szCs w:val="28"/>
          <w:u w:val="none"/>
        </w:rPr>
        <w:t xml:space="preserve"> (2101057)</w:t>
      </w:r>
    </w:p>
    <w:p w:rsidR="00141A4C" w:rsidP="00141A4C" w:rsidRDefault="00F607F3" w14:paraId="48EFB5BB" w14:textId="316F0BD7">
      <w:r>
        <w:t>Kadappilly House, West Vengola (P.O), Kochi, Kerala-683556</w:t>
      </w:r>
      <w:r w:rsidR="00141A4C">
        <w:t>| </w:t>
      </w:r>
      <w:r>
        <w:t>8547727781</w:t>
      </w:r>
      <w:r w:rsidR="00141A4C">
        <w:t> | </w:t>
      </w:r>
      <w:r w:rsidRPr="00F607F3">
        <w:t>bini.babu@cognizant.com</w:t>
      </w:r>
    </w:p>
    <w:p w:rsidR="006270A9" w:rsidP="00141A4C" w:rsidRDefault="00000000" w14:paraId="2F1BA964" w14:textId="77777777">
      <w:pPr>
        <w:pStyle w:val="Heading1"/>
      </w:pPr>
      <w:sdt>
        <w:sdtPr>
          <w:alias w:val="Objective:"/>
          <w:tag w:val="Objective:"/>
          <w:id w:val="-731932020"/>
          <w:placeholder>
            <w:docPart w:val="E4E10D75F13A434897736F7BDA8BC356"/>
          </w:placeholder>
          <w:temporary/>
          <w:showingPlcHdr/>
          <w15:appearance w15:val="hidden"/>
        </w:sdtPr>
        <w:sdtContent>
          <w:r w:rsidRPr="00F607F3" w:rsidR="009D5933">
            <w:rPr>
              <w:u w:val="single"/>
            </w:rPr>
            <w:t>Objective</w:t>
          </w:r>
        </w:sdtContent>
      </w:sdt>
    </w:p>
    <w:p w:rsidRPr="003C0BFC" w:rsidR="003C0BFC" w:rsidP="003C0BFC" w:rsidRDefault="00F607F3" w14:paraId="040F11B2" w14:textId="51268CD7">
      <w:pPr>
        <w:pStyle w:val="Heading3"/>
        <w:rPr>
          <w:color w:val="3A3836" w:themeColor="background2" w:themeShade="40"/>
        </w:rPr>
      </w:pPr>
      <w:r w:rsidRPr="003C0BFC">
        <w:rPr>
          <w:color w:val="3A3836" w:themeColor="background2" w:themeShade="40"/>
        </w:rPr>
        <w:t xml:space="preserve">Programmer Analyst seeking to work in a globally competitive environment on challenging </w:t>
      </w:r>
      <w:proofErr w:type="gramStart"/>
      <w:r w:rsidRPr="003C0BFC">
        <w:rPr>
          <w:color w:val="3A3836" w:themeColor="background2" w:themeShade="40"/>
        </w:rPr>
        <w:t>assignments</w:t>
      </w:r>
      <w:r w:rsidRPr="003C0BFC" w:rsidR="00B23B0D">
        <w:rPr>
          <w:color w:val="3A3836" w:themeColor="background2" w:themeShade="40"/>
        </w:rPr>
        <w:t xml:space="preserve"> </w:t>
      </w:r>
      <w:r w:rsidRPr="003C0BFC">
        <w:rPr>
          <w:color w:val="3A3836" w:themeColor="background2" w:themeShade="40"/>
        </w:rPr>
        <w:t xml:space="preserve"> that</w:t>
      </w:r>
      <w:proofErr w:type="gramEnd"/>
      <w:r w:rsidRPr="003C0BFC">
        <w:rPr>
          <w:color w:val="3A3836" w:themeColor="background2" w:themeShade="40"/>
        </w:rPr>
        <w:t xml:space="preserve"> shall yield the twin benefits of job satisfaction and a steady-paced professional growth. </w:t>
      </w:r>
    </w:p>
    <w:p w:rsidRPr="00B23B0D" w:rsidR="00B23B0D" w:rsidP="00B23B0D" w:rsidRDefault="00B23B0D" w14:paraId="76D6549E" w14:textId="02721683">
      <w:pPr>
        <w:pStyle w:val="Heading1"/>
        <w:spacing w:before="90"/>
      </w:pPr>
      <w:r>
        <w:rPr>
          <w:u w:val="thick"/>
        </w:rPr>
        <w:t>Profile</w:t>
      </w:r>
    </w:p>
    <w:p w:rsidR="00B23B0D" w:rsidP="003C0BFC" w:rsidRDefault="00B23B0D" w14:paraId="1A99B06E" w14:textId="08404AAE">
      <w:pPr>
        <w:pStyle w:val="Heading3"/>
        <w:rPr>
          <w:color w:val="3A3836" w:themeColor="background2" w:themeShade="40"/>
        </w:rPr>
      </w:pPr>
      <w:r w:rsidRPr="003C0BFC" w:rsidR="00B23B0D">
        <w:rPr>
          <w:color w:val="3A3836" w:themeColor="background2" w:themeShade="40"/>
        </w:rPr>
        <w:t>Professional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having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more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than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3.5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years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of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experience</w:t>
      </w:r>
      <w:r w:rsidRPr="003C0BFC" w:rsidR="00B23B0D">
        <w:rPr>
          <w:color w:val="3A3836" w:themeColor="background2" w:themeShade="40"/>
          <w:spacing w:val="-1"/>
        </w:rPr>
        <w:t xml:space="preserve"> </w:t>
      </w:r>
      <w:r w:rsidRPr="003C0BFC" w:rsidR="00B23B0D">
        <w:rPr>
          <w:color w:val="3A3836" w:themeColor="background2" w:themeShade="40"/>
        </w:rPr>
        <w:t>in</w:t>
      </w:r>
      <w:r w:rsidRPr="003C0BFC" w:rsidR="00B23B0D">
        <w:rPr>
          <w:color w:val="3A3836" w:themeColor="background2" w:themeShade="40"/>
          <w:spacing w:val="-6"/>
        </w:rPr>
        <w:t xml:space="preserve"> </w:t>
      </w:r>
      <w:r w:rsidRPr="003C0BFC" w:rsidR="00B23B0D">
        <w:rPr>
          <w:color w:val="3A3836" w:themeColor="background2" w:themeShade="40"/>
        </w:rPr>
        <w:t xml:space="preserve">Analyzing </w:t>
      </w:r>
      <w:r w:rsidRPr="003C0BFC" w:rsidR="3DD1C723">
        <w:rPr>
          <w:color w:val="3A3836" w:themeColor="background2" w:themeShade="40"/>
        </w:rPr>
        <w:t>and Developing</w:t>
      </w:r>
      <w:r w:rsidRPr="003C0BFC" w:rsidR="00B23B0D">
        <w:rPr>
          <w:color w:val="3A3836" w:themeColor="background2" w:themeShade="40"/>
        </w:rPr>
        <w:t xml:space="preserve"> application using Java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and</w:t>
      </w:r>
      <w:r w:rsidRPr="003C0BFC" w:rsidR="00B23B0D">
        <w:rPr>
          <w:color w:val="3A3836" w:themeColor="background2" w:themeShade="40"/>
          <w:spacing w:val="9"/>
        </w:rPr>
        <w:t xml:space="preserve"> </w:t>
      </w:r>
      <w:r w:rsidRPr="003C0BFC" w:rsidR="00B23B0D">
        <w:rPr>
          <w:color w:val="3A3836" w:themeColor="background2" w:themeShade="40"/>
        </w:rPr>
        <w:t>JavaScript. An</w:t>
      </w:r>
      <w:r w:rsidRPr="003C0BFC" w:rsidR="00B23B0D">
        <w:rPr>
          <w:color w:val="3A3836" w:themeColor="background2" w:themeShade="40"/>
          <w:spacing w:val="-3"/>
        </w:rPr>
        <w:t xml:space="preserve"> </w:t>
      </w:r>
      <w:r w:rsidRPr="003C0BFC" w:rsidR="00B23B0D">
        <w:rPr>
          <w:color w:val="3A3836" w:themeColor="background2" w:themeShade="40"/>
        </w:rPr>
        <w:t>energetic,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self-motivated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person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with</w:t>
      </w:r>
      <w:r w:rsidRPr="003C0BFC" w:rsidR="00B23B0D">
        <w:rPr>
          <w:color w:val="3A3836" w:themeColor="background2" w:themeShade="40"/>
          <w:spacing w:val="-3"/>
        </w:rPr>
        <w:t xml:space="preserve"> </w:t>
      </w:r>
      <w:r w:rsidRPr="003C0BFC" w:rsidR="00B23B0D">
        <w:rPr>
          <w:color w:val="3A3836" w:themeColor="background2" w:themeShade="40"/>
        </w:rPr>
        <w:t>hands</w:t>
      </w:r>
      <w:r w:rsidRPr="003C0BFC" w:rsidR="00B23B0D">
        <w:rPr>
          <w:color w:val="3A3836" w:themeColor="background2" w:themeShade="40"/>
          <w:spacing w:val="-2"/>
        </w:rPr>
        <w:t xml:space="preserve"> </w:t>
      </w:r>
      <w:r w:rsidRPr="003C0BFC" w:rsidR="00B23B0D">
        <w:rPr>
          <w:color w:val="3A3836" w:themeColor="background2" w:themeShade="40"/>
        </w:rPr>
        <w:t>on experience</w:t>
      </w:r>
      <w:r w:rsidRPr="003C0BFC" w:rsidR="00B23B0D">
        <w:rPr>
          <w:color w:val="3A3836" w:themeColor="background2" w:themeShade="40"/>
          <w:spacing w:val="28"/>
        </w:rPr>
        <w:t xml:space="preserve"> </w:t>
      </w:r>
      <w:r w:rsidRPr="003C0BFC" w:rsidR="00B23B0D">
        <w:rPr>
          <w:color w:val="3A3836" w:themeColor="background2" w:themeShade="40"/>
        </w:rPr>
        <w:t>in programming</w:t>
      </w:r>
      <w:r w:rsidRPr="003C0BFC">
        <w:rPr>
          <w:color w:val="3A3836" w:themeColor="background2" w:themeShade="40"/>
        </w:rPr>
        <w:tab/>
      </w:r>
      <w:r w:rsidRPr="003C0BFC" w:rsidR="00B23B0D">
        <w:rPr>
          <w:color w:val="3A3836" w:themeColor="background2" w:themeShade="40"/>
        </w:rPr>
        <w:t xml:space="preserve"> skills and analysis, requirements gathering </w:t>
      </w:r>
      <w:r w:rsidRPr="003C0BFC" w:rsidR="00B23B0D">
        <w:rPr>
          <w:color w:val="3A3836" w:themeColor="background2" w:themeShade="40"/>
          <w:spacing w:val="-12"/>
        </w:rPr>
        <w:t xml:space="preserve">and </w:t>
      </w:r>
      <w:r w:rsidRPr="003C0BFC" w:rsidR="00B23B0D">
        <w:rPr>
          <w:color w:val="3A3836" w:themeColor="background2" w:themeShade="40"/>
          <w:spacing w:val="-57"/>
        </w:rPr>
        <w:t xml:space="preserve">      </w:t>
      </w:r>
      <w:r w:rsidRPr="003C0BFC" w:rsidR="00B23B0D">
        <w:rPr>
          <w:color w:val="3A3836" w:themeColor="background2" w:themeShade="40"/>
        </w:rPr>
        <w:t xml:space="preserve">customization. </w:t>
      </w:r>
    </w:p>
    <w:p w:rsidRPr="007402C8" w:rsidR="007402C8" w:rsidP="007402C8" w:rsidRDefault="007402C8" w14:paraId="257DB7D3" w14:textId="77777777">
      <w:pPr>
        <w:pStyle w:val="BodyText"/>
      </w:pPr>
    </w:p>
    <w:sdt>
      <w:sdtPr>
        <w:alias w:val="Experience:"/>
        <w:tag w:val="Experience:"/>
        <w:id w:val="171684534"/>
        <w:placeholder>
          <w:docPart w:val="9EF45046E03242FABCDCC10AF9D01A18"/>
        </w:placeholder>
        <w:temporary/>
        <w:showingPlcHdr/>
        <w15:appearance w15:val="hidden"/>
      </w:sdtPr>
      <w:sdtContent>
        <w:p w:rsidR="00F607F3" w:rsidP="007402C8" w:rsidRDefault="00F607F3" w14:paraId="5090ED73" w14:textId="77777777">
          <w:pPr>
            <w:pStyle w:val="Heading1"/>
            <w:spacing w:before="0"/>
          </w:pPr>
          <w:r w:rsidRPr="003C0BFC">
            <w:rPr>
              <w:u w:val="single"/>
            </w:rPr>
            <w:t>Experience</w:t>
          </w:r>
        </w:p>
      </w:sdtContent>
    </w:sdt>
    <w:p w:rsidR="00F607F3" w:rsidP="00F607F3" w:rsidRDefault="00B23B0D" w14:paraId="62F24252" w14:textId="5B4CB34B">
      <w:pPr>
        <w:pStyle w:val="Heading2"/>
      </w:pPr>
      <w:r>
        <w:t>Programmer Analyst</w:t>
      </w:r>
      <w:r w:rsidR="00F607F3">
        <w:t> | </w:t>
      </w:r>
      <w:r>
        <w:t>COGNIZANT</w:t>
      </w:r>
      <w:r w:rsidR="00F607F3">
        <w:t> | </w:t>
      </w:r>
      <w:r>
        <w:t>December 2021 – till date</w:t>
      </w:r>
    </w:p>
    <w:p w:rsidR="003C0BFC" w:rsidP="007C7F10" w:rsidRDefault="00B23B0D" w14:paraId="4C0F4A94" w14:textId="055DC1FB">
      <w:pPr>
        <w:pStyle w:val="Heading3"/>
        <w:rPr>
          <w:color w:val="3A3836" w:themeColor="background2" w:themeShade="40"/>
        </w:rPr>
      </w:pPr>
      <w:r w:rsidRPr="6793B626" w:rsidR="00B23B0D">
        <w:rPr>
          <w:color w:val="3A3836" w:themeColor="background2" w:themeTint="FF" w:themeShade="40"/>
        </w:rPr>
        <w:t xml:space="preserve">Worked with </w:t>
      </w:r>
      <w:r w:rsidRPr="6793B626" w:rsidR="003C0BFC">
        <w:rPr>
          <w:color w:val="3A3836" w:themeColor="background2" w:themeTint="FF" w:themeShade="40"/>
        </w:rPr>
        <w:t>Enterprise Engineering practice</w:t>
      </w:r>
      <w:r w:rsidRPr="6793B626" w:rsidR="00B23B0D">
        <w:rPr>
          <w:color w:val="3A3836" w:themeColor="background2" w:themeTint="FF" w:themeShade="40"/>
        </w:rPr>
        <w:t xml:space="preserve"> for 4 months as Agilist. Got a chance to work with </w:t>
      </w:r>
      <w:r w:rsidRPr="6793B626" w:rsidR="003C0BFC">
        <w:rPr>
          <w:color w:val="3A3836" w:themeColor="background2" w:themeTint="FF" w:themeShade="40"/>
        </w:rPr>
        <w:t>seniors</w:t>
      </w:r>
      <w:r w:rsidRPr="6793B626" w:rsidR="003C0BFC">
        <w:rPr>
          <w:color w:val="3A3836" w:themeColor="background2" w:themeTint="FF" w:themeShade="40"/>
        </w:rPr>
        <w:t xml:space="preserve"> and the vendor</w:t>
      </w:r>
      <w:r w:rsidRPr="6793B626" w:rsidR="003C0BFC">
        <w:rPr>
          <w:color w:val="3A3836" w:themeColor="background2" w:themeTint="FF" w:themeShade="40"/>
        </w:rPr>
        <w:t>.</w:t>
      </w:r>
      <w:r w:rsidRPr="6793B626" w:rsidR="00B23B0D">
        <w:rPr>
          <w:color w:val="3A3836" w:themeColor="background2" w:themeTint="FF" w:themeShade="40"/>
        </w:rPr>
        <w:t xml:space="preserve"> My key responsibilities are </w:t>
      </w:r>
      <w:r w:rsidRPr="6793B626" w:rsidR="003C0BFC">
        <w:rPr>
          <w:color w:val="3A3836" w:themeColor="background2" w:themeTint="FF" w:themeShade="40"/>
        </w:rPr>
        <w:t>coordinate with the tower leads and update various projections</w:t>
      </w:r>
      <w:r w:rsidRPr="6793B626" w:rsidR="4E7EBD84">
        <w:rPr>
          <w:color w:val="3A3836" w:themeColor="background2" w:themeTint="FF" w:themeShade="40"/>
        </w:rPr>
        <w:t xml:space="preserve">, </w:t>
      </w:r>
      <w:r w:rsidRPr="6793B626" w:rsidR="003C0BFC">
        <w:rPr>
          <w:color w:val="3A3836" w:themeColor="background2" w:themeTint="FF" w:themeShade="40"/>
        </w:rPr>
        <w:t xml:space="preserve">monitor </w:t>
      </w:r>
      <w:proofErr w:type="spellStart"/>
      <w:r w:rsidRPr="6793B626" w:rsidR="003C0BFC">
        <w:rPr>
          <w:color w:val="3A3836" w:themeColor="background2" w:themeTint="FF" w:themeShade="40"/>
        </w:rPr>
        <w:t>jira</w:t>
      </w:r>
      <w:proofErr w:type="spellEnd"/>
      <w:r w:rsidRPr="6793B626" w:rsidR="003C0BFC">
        <w:rPr>
          <w:color w:val="3A3836" w:themeColor="background2" w:themeTint="FF" w:themeShade="40"/>
        </w:rPr>
        <w:t xml:space="preserve"> </w:t>
      </w:r>
      <w:r w:rsidRPr="6793B626" w:rsidR="18F485B2">
        <w:rPr>
          <w:color w:val="3A3836" w:themeColor="background2" w:themeTint="FF" w:themeShade="40"/>
        </w:rPr>
        <w:t xml:space="preserve">&amp; </w:t>
      </w:r>
      <w:r w:rsidRPr="6793B626" w:rsidR="003C0BFC">
        <w:rPr>
          <w:color w:val="3A3836" w:themeColor="background2" w:themeTint="FF" w:themeShade="40"/>
        </w:rPr>
        <w:t>dashboards and conduct meetings on PMs request. (I was on ML from July 2022 and joined January 2023)</w:t>
      </w:r>
    </w:p>
    <w:p w:rsidRPr="007C7F10" w:rsidR="007C7F10" w:rsidP="001C5490" w:rsidRDefault="007C7F10" w14:paraId="3E14BA2A" w14:textId="77777777">
      <w:pPr>
        <w:spacing w:after="0"/>
      </w:pPr>
    </w:p>
    <w:p w:rsidR="00F607F3" w:rsidP="00F607F3" w:rsidRDefault="003C0BFC" w14:paraId="7A9E962B" w14:textId="4D154189">
      <w:pPr>
        <w:pStyle w:val="Heading2"/>
      </w:pPr>
      <w:r w:rsidR="003C0BFC">
        <w:rPr/>
        <w:t>Software Engineer</w:t>
      </w:r>
      <w:r w:rsidR="00F607F3">
        <w:rPr/>
        <w:t> | </w:t>
      </w:r>
      <w:r w:rsidR="003C0BFC">
        <w:rPr/>
        <w:t>Medas solutions</w:t>
      </w:r>
      <w:r w:rsidR="0057699C">
        <w:rPr/>
        <w:t xml:space="preserve"> - Dubai</w:t>
      </w:r>
      <w:r w:rsidR="00F607F3">
        <w:rPr/>
        <w:t> | </w:t>
      </w:r>
      <w:r w:rsidR="1CC4164E">
        <w:rPr/>
        <w:t>November</w:t>
      </w:r>
      <w:r w:rsidR="003C0BFC">
        <w:rPr/>
        <w:t xml:space="preserve"> 2020-december 2021</w:t>
      </w:r>
    </w:p>
    <w:p w:rsidRPr="0057699C" w:rsidR="003C0BFC" w:rsidP="0057699C" w:rsidRDefault="003C0BFC" w14:paraId="6D0C7AC1" w14:textId="100FFB7B">
      <w:pPr>
        <w:pStyle w:val="Heading3"/>
        <w:rPr>
          <w:color w:val="3A3836" w:themeColor="background2" w:themeShade="40"/>
        </w:rPr>
      </w:pPr>
      <w:r w:rsidRPr="0057699C" w:rsidR="003C0BFC">
        <w:rPr>
          <w:color w:val="3A3836" w:themeColor="background2" w:themeShade="40"/>
        </w:rPr>
        <w:t>Gained more exposure to new technical areas and got</w:t>
      </w:r>
      <w:r w:rsidRPr="0057699C" w:rsidR="003C0BFC">
        <w:rPr>
          <w:color w:val="3A3836" w:themeColor="background2" w:themeShade="40"/>
          <w:spacing w:val="1"/>
        </w:rPr>
        <w:t xml:space="preserve"> </w:t>
      </w:r>
      <w:r w:rsidRPr="0057699C" w:rsidR="003C0BFC">
        <w:rPr>
          <w:color w:val="3A3836" w:themeColor="background2" w:themeShade="40"/>
        </w:rPr>
        <w:t xml:space="preserve">a chance to learn new applications. Involved in troubleshooting </w:t>
      </w:r>
      <w:r w:rsidRPr="0057699C" w:rsidR="0057699C">
        <w:rPr>
          <w:color w:val="3A3836" w:themeColor="background2" w:themeShade="40"/>
        </w:rPr>
        <w:t xml:space="preserve">and</w:t>
      </w:r>
      <w:r w:rsidRPr="0057699C" w:rsidR="2DEF9E9D">
        <w:rPr>
          <w:color w:val="3A3836" w:themeColor="background2" w:themeShade="40"/>
        </w:rPr>
        <w:t xml:space="preserve"> </w:t>
      </w:r>
      <w:r w:rsidRPr="0057699C" w:rsidR="003C0BFC">
        <w:rPr>
          <w:color w:val="3A3836" w:themeColor="background2" w:themeShade="40"/>
        </w:rPr>
        <w:t>development</w:t>
      </w:r>
      <w:r w:rsidRPr="0057699C" w:rsidR="003C0BFC">
        <w:rPr>
          <w:color w:val="3A3836" w:themeColor="background2" w:themeShade="40"/>
          <w:spacing w:val="-1"/>
        </w:rPr>
        <w:t xml:space="preserve"> </w:t>
      </w:r>
      <w:r w:rsidRPr="0057699C" w:rsidR="003C0BFC">
        <w:rPr>
          <w:color w:val="3A3836" w:themeColor="background2" w:themeShade="40"/>
        </w:rPr>
        <w:t xml:space="preserve">of E-clinic </w:t>
      </w:r>
      <w:r w:rsidRPr="0057699C" w:rsidR="0057699C">
        <w:rPr>
          <w:color w:val="3A3836" w:themeColor="background2" w:themeShade="40"/>
        </w:rPr>
        <w:t>(Product) for</w:t>
      </w:r>
      <w:r w:rsidRPr="0057699C" w:rsidR="003C0BFC">
        <w:rPr>
          <w:color w:val="3A3836" w:themeColor="background2" w:themeShade="40"/>
        </w:rPr>
        <w:t xml:space="preserve"> the</w:t>
      </w:r>
      <w:r w:rsidRPr="0057699C" w:rsidR="003C0BFC">
        <w:rPr>
          <w:color w:val="3A3836" w:themeColor="background2" w:themeShade="40"/>
          <w:spacing w:val="-3"/>
        </w:rPr>
        <w:t xml:space="preserve"> </w:t>
      </w:r>
      <w:r w:rsidRPr="0057699C" w:rsidR="003C0BFC">
        <w:rPr>
          <w:color w:val="3A3836" w:themeColor="background2" w:themeShade="40"/>
        </w:rPr>
        <w:t>client companies.</w:t>
      </w:r>
    </w:p>
    <w:p w:rsidRPr="0057699C" w:rsidR="0057699C" w:rsidP="0057699C" w:rsidRDefault="0057699C" w14:paraId="647905AD" w14:textId="615DF4E3">
      <w:pPr>
        <w:pStyle w:val="Heading3"/>
        <w:rPr>
          <w:color w:val="3A3836" w:themeColor="background2" w:themeShade="40"/>
        </w:rPr>
      </w:pPr>
      <w:r w:rsidRPr="0057699C">
        <w:rPr>
          <w:color w:val="3A3836" w:themeColor="background2" w:themeShade="40"/>
        </w:rPr>
        <w:t>Got a chance to work for the compan</w:t>
      </w:r>
      <w:r>
        <w:rPr>
          <w:color w:val="3A3836" w:themeColor="background2" w:themeShade="40"/>
        </w:rPr>
        <w:t>y’</w:t>
      </w:r>
      <w:r w:rsidRPr="0057699C">
        <w:rPr>
          <w:color w:val="3A3836" w:themeColor="background2" w:themeShade="40"/>
        </w:rPr>
        <w:t>s NABID &amp; Malaffi certification which is mandatory for healthcare service providers in middle east</w:t>
      </w:r>
    </w:p>
    <w:p w:rsidR="00F607F3" w:rsidP="001C5490" w:rsidRDefault="00F607F3" w14:paraId="564B7F16" w14:textId="45A6DFB7">
      <w:pPr>
        <w:spacing w:after="0"/>
      </w:pPr>
    </w:p>
    <w:p w:rsidR="0057699C" w:rsidP="0057699C" w:rsidRDefault="0057699C" w14:paraId="35736FB9" w14:textId="2CD8E82D">
      <w:pPr>
        <w:pStyle w:val="Heading2"/>
        <w:spacing w:line="274" w:lineRule="exact"/>
      </w:pPr>
      <w:r>
        <w:t>Associate</w:t>
      </w:r>
      <w:r>
        <w:rPr>
          <w:spacing w:val="-2"/>
        </w:rPr>
        <w:t xml:space="preserve"> </w:t>
      </w:r>
      <w:r>
        <w:t>Programmer | IMMCO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Solutions| June 2018-March 2020</w:t>
      </w:r>
    </w:p>
    <w:p w:rsidRPr="0057699C" w:rsidR="0057699C" w:rsidP="0057699C" w:rsidRDefault="0057699C" w14:paraId="3F3D8D1C" w14:textId="2DF4505E">
      <w:pPr>
        <w:pStyle w:val="Heading3"/>
        <w:rPr>
          <w:color w:val="3A3836" w:themeColor="background2" w:themeShade="40"/>
        </w:rPr>
      </w:pPr>
      <w:r w:rsidRPr="0057699C">
        <w:rPr>
          <w:color w:val="3A3836" w:themeColor="background2" w:themeShade="40"/>
        </w:rPr>
        <w:t>Gained valuable technical experience and developed</w:t>
      </w:r>
      <w:r w:rsidRPr="0057699C">
        <w:rPr>
          <w:color w:val="3A3836" w:themeColor="background2" w:themeShade="40"/>
          <w:spacing w:val="1"/>
        </w:rPr>
        <w:t xml:space="preserve"> </w:t>
      </w:r>
      <w:r w:rsidRPr="0057699C">
        <w:rPr>
          <w:color w:val="3A3836" w:themeColor="background2" w:themeShade="40"/>
        </w:rPr>
        <w:t>personal</w:t>
      </w:r>
      <w:r w:rsidRPr="0057699C"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effectiveness</w:t>
      </w:r>
      <w:r w:rsidRPr="0057699C"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within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a</w:t>
      </w:r>
      <w:r w:rsidRPr="0057699C">
        <w:rPr>
          <w:color w:val="3A3836" w:themeColor="background2" w:themeShade="40"/>
          <w:spacing w:val="-3"/>
        </w:rPr>
        <w:t xml:space="preserve"> </w:t>
      </w:r>
      <w:r w:rsidRPr="0057699C">
        <w:rPr>
          <w:color w:val="3A3836" w:themeColor="background2" w:themeShade="40"/>
        </w:rPr>
        <w:t>cooperative</w:t>
      </w:r>
      <w:r w:rsidRPr="0057699C">
        <w:rPr>
          <w:color w:val="3A3836" w:themeColor="background2" w:themeShade="40"/>
          <w:spacing w:val="-3"/>
        </w:rPr>
        <w:t xml:space="preserve"> </w:t>
      </w:r>
      <w:r w:rsidRPr="0057699C">
        <w:rPr>
          <w:color w:val="3A3836" w:themeColor="background2" w:themeShade="40"/>
        </w:rPr>
        <w:t>environment.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Involved</w:t>
      </w:r>
      <w:r w:rsidRPr="0057699C">
        <w:rPr>
          <w:color w:val="3A3836" w:themeColor="background2" w:themeShade="40"/>
          <w:spacing w:val="-57"/>
        </w:rPr>
        <w:t xml:space="preserve"> </w:t>
      </w:r>
      <w:r w:rsidRPr="0057699C">
        <w:rPr>
          <w:color w:val="3A3836" w:themeColor="background2" w:themeShade="40"/>
        </w:rPr>
        <w:t>in the development of iBiss</w:t>
      </w:r>
      <w:r>
        <w:rPr>
          <w:color w:val="3A3836" w:themeColor="background2" w:themeShade="40"/>
        </w:rPr>
        <w:t xml:space="preserve"> (Product)</w:t>
      </w:r>
      <w:r w:rsidRPr="0057699C">
        <w:rPr>
          <w:color w:val="3A3836" w:themeColor="background2" w:themeShade="40"/>
        </w:rPr>
        <w:t xml:space="preserve"> and related microservices for the</w:t>
      </w:r>
      <w:r w:rsidRPr="0057699C">
        <w:rPr>
          <w:color w:val="3A3836" w:themeColor="background2" w:themeShade="40"/>
          <w:spacing w:val="1"/>
        </w:rPr>
        <w:t xml:space="preserve"> </w:t>
      </w:r>
      <w:r w:rsidRPr="0057699C">
        <w:rPr>
          <w:color w:val="3A3836" w:themeColor="background2" w:themeShade="40"/>
        </w:rPr>
        <w:t>client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companies.</w:t>
      </w:r>
      <w:r>
        <w:rPr>
          <w:color w:val="3A3836" w:themeColor="background2" w:themeShade="40"/>
        </w:rPr>
        <w:t xml:space="preserve"> Active participant in scrum meetings.</w:t>
      </w:r>
    </w:p>
    <w:p w:rsidR="0057699C" w:rsidP="0057699C" w:rsidRDefault="0057699C" w14:paraId="375B3FB1" w14:textId="77777777">
      <w:pPr>
        <w:pStyle w:val="BodyText"/>
      </w:pPr>
    </w:p>
    <w:p w:rsidR="0057699C" w:rsidP="0057699C" w:rsidRDefault="0057699C" w14:paraId="409394C2" w14:textId="53F4980D">
      <w:pPr>
        <w:pStyle w:val="Heading2"/>
        <w:spacing w:line="274" w:lineRule="exact"/>
      </w:pPr>
      <w:r w:rsidR="0057699C">
        <w:rPr/>
        <w:t>Software Engineer | ICE</w:t>
      </w:r>
      <w:r w:rsidR="0057699C">
        <w:rPr>
          <w:spacing w:val="-1"/>
        </w:rPr>
        <w:t xml:space="preserve"> </w:t>
      </w:r>
      <w:r w:rsidR="0057699C">
        <w:rPr/>
        <w:t>Software</w:t>
      </w:r>
      <w:r w:rsidR="0057699C">
        <w:rPr>
          <w:spacing w:val="-2"/>
        </w:rPr>
        <w:t xml:space="preserve"> </w:t>
      </w:r>
      <w:r w:rsidR="0057699C">
        <w:rPr/>
        <w:t>Solutions | </w:t>
      </w:r>
      <w:r w:rsidR="45EB62B9">
        <w:rPr/>
        <w:t>January</w:t>
      </w:r>
      <w:r w:rsidR="0057699C">
        <w:rPr/>
        <w:t xml:space="preserve"> 2014-october 201</w:t>
      </w:r>
      <w:r w:rsidR="398639EE">
        <w:rPr/>
        <w:t>5</w:t>
      </w:r>
    </w:p>
    <w:p w:rsidRPr="000B07B0" w:rsidR="00431501" w:rsidP="000B07B0" w:rsidRDefault="0057699C" w14:paraId="7DF28A51" w14:textId="51DA4092">
      <w:pPr>
        <w:pStyle w:val="Heading3"/>
        <w:rPr>
          <w:color w:val="3A3836" w:themeColor="background2" w:themeShade="40"/>
        </w:rPr>
      </w:pPr>
      <w:r w:rsidRPr="0057699C">
        <w:rPr>
          <w:color w:val="3A3836" w:themeColor="background2" w:themeShade="40"/>
        </w:rPr>
        <w:t>Over</w:t>
      </w:r>
      <w:r w:rsidRPr="0057699C"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1.9years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of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experience</w:t>
      </w:r>
      <w:r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in ICE as</w:t>
      </w:r>
      <w:r w:rsidRPr="0057699C">
        <w:rPr>
          <w:color w:val="3A3836" w:themeColor="background2" w:themeShade="40"/>
          <w:spacing w:val="-1"/>
        </w:rPr>
        <w:t xml:space="preserve"> </w:t>
      </w:r>
      <w:r w:rsidRPr="0057699C">
        <w:rPr>
          <w:color w:val="3A3836" w:themeColor="background2" w:themeShade="40"/>
        </w:rPr>
        <w:t>a</w:t>
      </w:r>
      <w:r w:rsidRPr="0057699C"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c#.net developer.</w:t>
      </w:r>
      <w:r>
        <w:rPr>
          <w:color w:val="3A3836" w:themeColor="background2" w:themeShade="40"/>
        </w:rPr>
        <w:t xml:space="preserve"> </w:t>
      </w:r>
      <w:r w:rsidRPr="0057699C">
        <w:rPr>
          <w:color w:val="3A3836" w:themeColor="background2" w:themeShade="40"/>
        </w:rPr>
        <w:t>Involved in the development of TRUE-See Systems and Tumor</w:t>
      </w:r>
      <w:r w:rsidRPr="0057699C">
        <w:rPr>
          <w:color w:val="3A3836" w:themeColor="background2" w:themeShade="40"/>
          <w:spacing w:val="-57"/>
        </w:rPr>
        <w:t xml:space="preserve"> </w:t>
      </w:r>
      <w:r w:rsidRPr="0057699C">
        <w:rPr>
          <w:color w:val="3A3836" w:themeColor="background2" w:themeShade="40"/>
        </w:rPr>
        <w:t>Manager</w:t>
      </w:r>
      <w:r>
        <w:rPr>
          <w:color w:val="3A3836" w:themeColor="background2" w:themeShade="40"/>
        </w:rPr>
        <w:t xml:space="preserve"> (Products)</w:t>
      </w:r>
      <w:r w:rsidRPr="0057699C">
        <w:rPr>
          <w:color w:val="3A3836" w:themeColor="background2" w:themeShade="40"/>
        </w:rPr>
        <w:t xml:space="preserve"> for</w:t>
      </w:r>
      <w:r w:rsidRPr="0057699C">
        <w:rPr>
          <w:color w:val="3A3836" w:themeColor="background2" w:themeShade="40"/>
          <w:spacing w:val="-2"/>
        </w:rPr>
        <w:t xml:space="preserve"> </w:t>
      </w:r>
      <w:r w:rsidRPr="0057699C">
        <w:rPr>
          <w:color w:val="3A3836" w:themeColor="background2" w:themeShade="40"/>
        </w:rPr>
        <w:t>the</w:t>
      </w:r>
      <w:r w:rsidRPr="0057699C">
        <w:rPr>
          <w:color w:val="3A3836" w:themeColor="background2" w:themeShade="40"/>
          <w:spacing w:val="1"/>
        </w:rPr>
        <w:t xml:space="preserve"> </w:t>
      </w:r>
      <w:r w:rsidRPr="0057699C">
        <w:rPr>
          <w:color w:val="3A3836" w:themeColor="background2" w:themeShade="40"/>
        </w:rPr>
        <w:t>client companies.</w:t>
      </w:r>
    </w:p>
    <w:sdt>
      <w:sdtPr>
        <w:alias w:val="Skills &amp; Abilities:"/>
        <w:tag w:val="Skills &amp; Abilities:"/>
        <w:id w:val="458624136"/>
        <w:placeholder>
          <w:docPart w:val="BEE9C7111E2D4B6AB5DA7117C41EE42F"/>
        </w:placeholder>
        <w:temporary/>
        <w:showingPlcHdr/>
        <w15:appearance w15:val="hidden"/>
      </w:sdtPr>
      <w:sdtContent>
        <w:p w:rsidR="00D93156" w:rsidP="001C5490" w:rsidRDefault="00D93156" w14:paraId="44FB69F6" w14:textId="77777777">
          <w:pPr>
            <w:pStyle w:val="Heading1"/>
          </w:pPr>
          <w:r w:rsidRPr="001C5490">
            <w:rPr>
              <w:rStyle w:val="Heading5Char"/>
              <w:u w:val="single"/>
            </w:rPr>
            <w:t>Skills &amp; Abilities</w:t>
          </w:r>
        </w:p>
      </w:sdtContent>
    </w:sdt>
    <w:p w:rsidR="00D93156" w:rsidP="00D93156" w:rsidRDefault="00D93156" w14:paraId="7C1CCBCB" w14:textId="77777777">
      <w:pPr>
        <w:pStyle w:val="Heading2"/>
      </w:pPr>
      <w:r>
        <w:t>Functional Skills</w:t>
      </w:r>
    </w:p>
    <w:p w:rsidRPr="0057699C" w:rsidR="00D93156" w:rsidP="00D93156" w:rsidRDefault="00D93156" w14:paraId="77C32B3F" w14:textId="77777777">
      <w:pPr>
        <w:pStyle w:val="ListBullet"/>
        <w:rPr>
          <w:sz w:val="24"/>
          <w:szCs w:val="24"/>
        </w:rPr>
      </w:pPr>
      <w:r w:rsidRPr="0057699C">
        <w:rPr>
          <w:spacing w:val="-1"/>
          <w:sz w:val="24"/>
          <w:szCs w:val="24"/>
        </w:rPr>
        <w:t>Designing,</w:t>
      </w:r>
      <w:r w:rsidRPr="0057699C">
        <w:rPr>
          <w:spacing w:val="-14"/>
          <w:sz w:val="24"/>
          <w:szCs w:val="24"/>
        </w:rPr>
        <w:t xml:space="preserve"> </w:t>
      </w:r>
      <w:r w:rsidRPr="0057699C">
        <w:rPr>
          <w:sz w:val="24"/>
          <w:szCs w:val="24"/>
        </w:rPr>
        <w:t>Development/Coding,</w:t>
      </w:r>
      <w:r w:rsidRPr="0057699C">
        <w:rPr>
          <w:spacing w:val="-3"/>
          <w:sz w:val="24"/>
          <w:szCs w:val="24"/>
        </w:rPr>
        <w:t xml:space="preserve"> </w:t>
      </w:r>
      <w:r w:rsidRPr="0057699C">
        <w:rPr>
          <w:sz w:val="24"/>
          <w:szCs w:val="24"/>
        </w:rPr>
        <w:t>Testing.</w:t>
      </w:r>
    </w:p>
    <w:p w:rsidRPr="001A25AB" w:rsidR="00D93156" w:rsidP="00D93156" w:rsidRDefault="00D93156" w14:paraId="0752EC4B" w14:textId="1E99B655">
      <w:pPr>
        <w:pStyle w:val="ListBullet"/>
        <w:rPr>
          <w:sz w:val="24"/>
          <w:szCs w:val="24"/>
        </w:rPr>
      </w:pPr>
      <w:r w:rsidRPr="0057699C" w:rsidR="00D93156">
        <w:rPr>
          <w:spacing w:val="-4"/>
          <w:sz w:val="24"/>
          <w:szCs w:val="24"/>
        </w:rPr>
        <w:t>Debugging,</w:t>
      </w:r>
      <w:r w:rsidRPr="0057699C" w:rsidR="00D93156">
        <w:rPr>
          <w:spacing w:val="-10"/>
          <w:sz w:val="24"/>
          <w:szCs w:val="24"/>
        </w:rPr>
        <w:t xml:space="preserve"> </w:t>
      </w:r>
      <w:r w:rsidRPr="0057699C" w:rsidR="00D93156">
        <w:rPr>
          <w:spacing w:val="-4"/>
          <w:sz w:val="24"/>
          <w:szCs w:val="24"/>
        </w:rPr>
        <w:t>trouble</w:t>
      </w:r>
      <w:r w:rsidRPr="0057699C" w:rsidR="00D93156">
        <w:rPr>
          <w:spacing w:val="-6"/>
          <w:sz w:val="24"/>
          <w:szCs w:val="24"/>
        </w:rPr>
        <w:t xml:space="preserve"> </w:t>
      </w:r>
      <w:r w:rsidRPr="0057699C" w:rsidR="00D93156">
        <w:rPr>
          <w:spacing w:val="-4"/>
          <w:sz w:val="24"/>
          <w:szCs w:val="24"/>
        </w:rPr>
        <w:t>shooting</w:t>
      </w:r>
      <w:r w:rsidRPr="0057699C" w:rsidR="00D93156">
        <w:rPr>
          <w:spacing w:val="-9"/>
          <w:sz w:val="24"/>
          <w:szCs w:val="24"/>
        </w:rPr>
        <w:t xml:space="preserve"> </w:t>
      </w:r>
      <w:r w:rsidRPr="0057699C" w:rsidR="00D93156">
        <w:rPr>
          <w:spacing w:val="-4"/>
          <w:sz w:val="24"/>
          <w:szCs w:val="24"/>
        </w:rPr>
        <w:t>and</w:t>
      </w:r>
      <w:r w:rsidRPr="0057699C" w:rsidR="00D93156">
        <w:rPr>
          <w:spacing w:val="2"/>
          <w:sz w:val="24"/>
          <w:szCs w:val="24"/>
        </w:rPr>
        <w:t xml:space="preserve"> </w:t>
      </w:r>
      <w:r w:rsidRPr="0057699C" w:rsidR="00D93156">
        <w:rPr>
          <w:spacing w:val="-4"/>
          <w:sz w:val="24"/>
          <w:szCs w:val="24"/>
        </w:rPr>
        <w:t>optimizing</w:t>
      </w:r>
      <w:r w:rsidRPr="0057699C" w:rsidR="00D93156">
        <w:rPr>
          <w:spacing w:val="-10"/>
          <w:sz w:val="24"/>
          <w:szCs w:val="24"/>
        </w:rPr>
        <w:t xml:space="preserve"> </w:t>
      </w:r>
      <w:r w:rsidRPr="0057699C" w:rsidR="00D93156">
        <w:rPr>
          <w:spacing w:val="-3"/>
          <w:sz w:val="24"/>
          <w:szCs w:val="24"/>
        </w:rPr>
        <w:t>the</w:t>
      </w:r>
      <w:r w:rsidRPr="0057699C" w:rsidR="00D93156">
        <w:rPr>
          <w:spacing w:val="-18"/>
          <w:sz w:val="24"/>
          <w:szCs w:val="24"/>
        </w:rPr>
        <w:t xml:space="preserve"> </w:t>
      </w:r>
      <w:r w:rsidRPr="0057699C" w:rsidR="00D93156">
        <w:rPr>
          <w:spacing w:val="-3"/>
          <w:sz w:val="24"/>
          <w:szCs w:val="24"/>
        </w:rPr>
        <w:t>application.</w:t>
      </w:r>
    </w:p>
    <w:p w:rsidR="6793B626" w:rsidP="6793B626" w:rsidRDefault="6793B626" w14:paraId="567F48D2" w14:textId="5129354A">
      <w:pPr>
        <w:pStyle w:val="ListBullet"/>
        <w:numPr>
          <w:numId w:val="0"/>
        </w:numPr>
        <w:rPr>
          <w:sz w:val="24"/>
          <w:szCs w:val="24"/>
        </w:rPr>
      </w:pPr>
    </w:p>
    <w:tbl>
      <w:tblPr>
        <w:tblStyle w:val="PlainTable4"/>
        <w:tblW w:w="10065" w:type="dxa"/>
        <w:tblLook w:val="04A0" w:firstRow="1" w:lastRow="0" w:firstColumn="1" w:lastColumn="0" w:noHBand="0" w:noVBand="1"/>
      </w:tblPr>
      <w:tblGrid>
        <w:gridCol w:w="3630"/>
        <w:gridCol w:w="2715"/>
        <w:gridCol w:w="1935"/>
        <w:gridCol w:w="1785"/>
      </w:tblGrid>
      <w:tr w:rsidR="00BB22F9" w:rsidTr="10764DE1" w14:paraId="28D385DA" w14:textId="5073A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</w:tcPr>
          <w:p w:rsidR="00BB22F9" w:rsidP="001C5490" w:rsidRDefault="00BB22F9" w14:paraId="23521A47" w14:textId="2A2B6BC4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0BB22F9" w:rsidP="001C5490" w:rsidRDefault="00BB22F9" w14:paraId="1FC6CDD7" w14:textId="77777777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00BB22F9" w:rsidP="001C5490" w:rsidRDefault="00BB22F9" w14:paraId="7FA7A04F" w14:textId="77777777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00BB22F9" w:rsidP="001C5490" w:rsidRDefault="00BB22F9" w14:paraId="5CBDE358" w14:textId="77777777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3783" w:rsidTr="10764DE1" w14:paraId="640CB489" w14:textId="62EB9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3E66A6" w:rsidR="00043783" w:rsidP="102F477A" w:rsidRDefault="00043783" w14:paraId="55C2C061" w14:textId="55605E2B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rPr>
                <w:rFonts w:ascii="Cambria" w:hAnsi="Cambria" w:asciiTheme="majorAscii" w:hAnsiTheme="majorAscii"/>
                <w:sz w:val="24"/>
                <w:szCs w:val="24"/>
              </w:rPr>
            </w:pPr>
            <w:r w:rsidRPr="102F477A" w:rsidR="6BFAF909">
              <w:rPr>
                <w:rFonts w:ascii="Cambria" w:hAnsi="Cambria" w:asciiTheme="majorAscii" w:hAnsiTheme="majorAscii"/>
                <w:sz w:val="24"/>
                <w:szCs w:val="24"/>
              </w:rPr>
              <w:t>PERSONAL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Pr="003E66A6" w:rsidR="00043783" w:rsidP="102F477A" w:rsidRDefault="00043783" w14:paraId="2B5B2E51" w14:textId="50CA9CF3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Ascii" w:hAnsiTheme="majorAscii"/>
                <w:b w:val="1"/>
                <w:bCs w:val="1"/>
                <w:sz w:val="24"/>
                <w:szCs w:val="24"/>
              </w:rPr>
            </w:pP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sz w:val="24"/>
                <w:szCs w:val="24"/>
              </w:rPr>
              <w:t>FIELD</w:t>
            </w: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sz w:val="24"/>
                <w:szCs w:val="24"/>
              </w:rPr>
              <w:t>OF INTRESTS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gridSpan w:val="2"/>
            <w:shd w:val="clear" w:color="auto" w:fill="FFFFFF" w:themeFill="background1"/>
            <w:tcMar/>
            <w:vAlign w:val="center"/>
          </w:tcPr>
          <w:p w:rsidRPr="003E66A6" w:rsidR="00043783" w:rsidP="102F477A" w:rsidRDefault="00000000" w14:paraId="4C1978CC" w14:textId="50581B55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Ascii" w:hAnsiTheme="majorAscii"/>
                <w:b w:val="1"/>
                <w:bCs w:val="1"/>
              </w:rPr>
            </w:pP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color w:val="212121"/>
                <w:sz w:val="24"/>
                <w:szCs w:val="24"/>
              </w:rPr>
              <w:t>PERSONAL</w:t>
            </w: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color w:val="212121"/>
                <w:spacing w:val="-1"/>
                <w:sz w:val="24"/>
                <w:szCs w:val="24"/>
              </w:rPr>
              <w:t xml:space="preserve"> </w:t>
            </w:r>
            <w:r w:rsidRPr="102F477A" w:rsidR="6BFAF909">
              <w:rPr>
                <w:rFonts w:ascii="Cambria" w:hAnsi="Cambria" w:asciiTheme="majorAscii" w:hAnsiTheme="majorAscii"/>
                <w:b w:val="1"/>
                <w:bCs w:val="1"/>
                <w:color w:val="212121"/>
                <w:sz w:val="24"/>
                <w:szCs w:val="24"/>
              </w:rPr>
              <w:t>DETAILS</w:t>
            </w:r>
          </w:p>
        </w:tc>
      </w:tr>
      <w:tr w:rsidR="00043783" w:rsidTr="10764DE1" w14:paraId="5F972F60" w14:textId="2CCD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5676E72D" w14:textId="0DAA933D">
            <w:pPr>
              <w:pStyle w:val="BodyText"/>
              <w:spacing w:before="0" w:beforeAutospacing="off" w:after="0" w:afterAutospacing="off"/>
              <w:jc w:val="left"/>
              <w:rPr>
                <w:rFonts w:ascii="Cambria" w:hAnsi="Cambria" w:asciiTheme="minorAscii" w:hAnsiTheme="minorAscii"/>
                <w:b w:val="0"/>
                <w:bCs w:val="0"/>
              </w:rPr>
            </w:pP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Attention to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2A8F8968" w14:textId="7A6A11CC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102F477A" w:rsidR="6BFAF909">
              <w:rPr>
                <w:color w:val="auto"/>
                <w:sz w:val="24"/>
                <w:szCs w:val="24"/>
              </w:rPr>
              <w:t>Software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043783" w14:paraId="4FE2DBB9" w14:textId="43992879">
            <w:pPr>
              <w:pStyle w:val="BodyText"/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BFAF909">
              <w:rPr>
                <w:rFonts w:ascii="Cambria" w:hAnsi="Cambria" w:asciiTheme="minorAscii" w:hAnsiTheme="minorAscii"/>
              </w:rPr>
              <w:t>D</w:t>
            </w:r>
            <w:r w:rsidRPr="102F477A" w:rsidR="6BFAF909">
              <w:rPr>
                <w:rFonts w:ascii="Cambria" w:hAnsi="Cambria" w:asciiTheme="minorAscii" w:hAnsiTheme="minorAscii"/>
                <w:spacing w:val="-1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</w:rPr>
              <w:t>O</w:t>
            </w:r>
            <w:r w:rsidRPr="102F477A" w:rsidR="6BFAF909">
              <w:rPr>
                <w:rFonts w:ascii="Cambria" w:hAnsi="Cambria" w:asciiTheme="minorAscii" w:hAnsiTheme="minorAscii"/>
                <w:spacing w:val="-1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A8179F" w14:paraId="4D143707" w14:textId="70B059CF">
            <w:pPr>
              <w:pStyle w:val="BodyText"/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44E2998">
              <w:rPr>
                <w:rFonts w:ascii="Cambria" w:hAnsi="Cambria" w:asciiTheme="minorAscii" w:hAnsiTheme="minorAscii"/>
              </w:rPr>
              <w:t xml:space="preserve">: </w:t>
            </w:r>
            <w:r w:rsidRPr="102F477A" w:rsidR="1230CBBD">
              <w:rPr>
                <w:rFonts w:ascii="Cambria" w:hAnsi="Cambria" w:asciiTheme="minorAscii" w:hAnsiTheme="minorAscii"/>
              </w:rPr>
              <w:t>06/06/1991</w:t>
            </w:r>
          </w:p>
        </w:tc>
      </w:tr>
      <w:tr w:rsidR="00043783" w:rsidTr="10764DE1" w14:paraId="416C8C83" w14:textId="4D86F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4601527C" w14:textId="63DF48D3">
            <w:pPr>
              <w:pStyle w:val="BodyText"/>
              <w:spacing w:before="0" w:beforeAutospacing="off" w:after="0" w:afterAutospacing="off"/>
              <w:jc w:val="left"/>
              <w:rPr>
                <w:rFonts w:ascii="Cambria" w:hAnsi="Cambria" w:asciiTheme="minorAscii" w:hAnsiTheme="minorAscii"/>
                <w:b w:val="0"/>
                <w:bCs w:val="0"/>
              </w:rPr>
            </w:pP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Problem solving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  <w:spacing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3BC64C5E" w14:textId="2E846810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102F477A" w:rsidR="6BFAF909">
              <w:rPr>
                <w:color w:val="auto"/>
                <w:sz w:val="24"/>
                <w:szCs w:val="24"/>
              </w:rPr>
              <w:t>Software testing</w:t>
            </w:r>
            <w:r w:rsidRPr="102F477A" w:rsidR="6BFAF909">
              <w:rPr>
                <w:color w:val="auto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043783" w14:paraId="4EE27DD0" w14:textId="17339099">
            <w:pPr>
              <w:pStyle w:val="BodyText"/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BFAF909">
              <w:rPr>
                <w:rFonts w:ascii="Cambria" w:hAnsi="Cambria" w:asciiTheme="minorAscii" w:hAnsiTheme="minorAscii"/>
              </w:rPr>
              <w:t>Sex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A8179F" w14:paraId="620177EA" w14:textId="16592F4A">
            <w:pPr>
              <w:pStyle w:val="BodyText"/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44E2998">
              <w:rPr>
                <w:rFonts w:ascii="Cambria" w:hAnsi="Cambria" w:asciiTheme="minorAscii" w:hAnsiTheme="minorAscii"/>
              </w:rPr>
              <w:t xml:space="preserve">: </w:t>
            </w:r>
            <w:r w:rsidRPr="102F477A" w:rsidR="2C1C3CEE">
              <w:rPr>
                <w:rFonts w:ascii="Cambria" w:hAnsi="Cambria" w:asciiTheme="minorAscii" w:hAnsiTheme="minorAscii"/>
              </w:rPr>
              <w:t>Female</w:t>
            </w:r>
          </w:p>
        </w:tc>
      </w:tr>
      <w:tr w:rsidR="00043783" w:rsidTr="10764DE1" w14:paraId="3F46D0F6" w14:textId="5435A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7C5759AC" w14:textId="07F9B34D">
            <w:pPr>
              <w:pStyle w:val="BodyText"/>
              <w:spacing w:before="0" w:beforeAutospacing="off" w:after="0" w:afterAutospacing="off"/>
              <w:jc w:val="left"/>
              <w:rPr>
                <w:rFonts w:ascii="Cambria" w:hAnsi="Cambria" w:asciiTheme="minorAscii" w:hAnsiTheme="minorAscii"/>
                <w:b w:val="0"/>
                <w:bCs w:val="0"/>
              </w:rPr>
            </w:pP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Planning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  <w:spacing w:val="-13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 xml:space="preserve">strategically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3E1824C1" w14:textId="2898F585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102F477A" w:rsidR="6BFAF909">
              <w:rPr>
                <w:color w:val="auto"/>
                <w:sz w:val="24"/>
                <w:szCs w:val="24"/>
              </w:rPr>
              <w:t>Documentation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FD5CC3" w14:paraId="2915B9BA" w14:textId="3FAF0EDC">
            <w:pPr>
              <w:pStyle w:val="BodyText"/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0832A821">
              <w:rPr>
                <w:rFonts w:ascii="Cambria" w:hAnsi="Cambria" w:asciiTheme="minorAscii" w:hAnsiTheme="minorAscii"/>
              </w:rPr>
              <w:t>Nationality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A8179F" w14:paraId="4182DF59" w14:textId="6F264795">
            <w:pPr>
              <w:pStyle w:val="BodyText"/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44E2998">
              <w:rPr>
                <w:rFonts w:ascii="Cambria" w:hAnsi="Cambria" w:asciiTheme="minorAscii" w:hAnsiTheme="minorAscii"/>
              </w:rPr>
              <w:t xml:space="preserve">: </w:t>
            </w:r>
            <w:r w:rsidRPr="102F477A" w:rsidR="428A4F4B">
              <w:rPr>
                <w:rFonts w:ascii="Cambria" w:hAnsi="Cambria" w:asciiTheme="minorAscii" w:hAnsiTheme="minorAscii"/>
              </w:rPr>
              <w:t>Indian</w:t>
            </w:r>
          </w:p>
        </w:tc>
      </w:tr>
      <w:tr w:rsidR="00043783" w:rsidTr="10764DE1" w14:paraId="752C8508" w14:textId="3D9DF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1ACB46D6" w14:textId="39A1C0DA">
            <w:pPr>
              <w:pStyle w:val="BodyText"/>
              <w:spacing w:before="0" w:beforeAutospacing="off" w:after="0" w:afterAutospacing="off"/>
              <w:jc w:val="left"/>
              <w:rPr>
                <w:rFonts w:ascii="Cambria" w:hAnsi="Cambria" w:asciiTheme="minorAscii" w:hAnsiTheme="minorAscii"/>
                <w:b w:val="0"/>
                <w:bCs w:val="0"/>
              </w:rPr>
            </w:pP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Able to identify critical</w:t>
            </w:r>
            <w:r w:rsidRPr="102F477A" w:rsidR="584A5089">
              <w:rPr>
                <w:rFonts w:ascii="Cambria" w:hAnsi="Cambria" w:asciiTheme="minorAscii" w:hAnsiTheme="minorAscii"/>
                <w:b w:val="0"/>
                <w:bCs w:val="0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issues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  <w:spacing w:val="-57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="00043783" w:rsidP="102F477A" w:rsidRDefault="00043783" w14:paraId="03692E94" w14:textId="77777777">
            <w:pPr>
              <w:pStyle w:val="ListBullet"/>
              <w:numPr>
                <w:numId w:val="0"/>
              </w:num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8138EE" w14:paraId="6F7C1840" w14:textId="4D3FDAD2">
            <w:pPr>
              <w:pStyle w:val="BodyText"/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4C9D3720">
              <w:rPr>
                <w:rFonts w:ascii="Cambria" w:hAnsi="Cambria" w:asciiTheme="minorAscii" w:hAnsiTheme="minorAscii"/>
              </w:rPr>
              <w:t xml:space="preserve">Marital status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FFFF" w:themeFill="background1"/>
            <w:tcMar/>
            <w:vAlign w:val="center"/>
          </w:tcPr>
          <w:p w:rsidRPr="00486312" w:rsidR="00043783" w:rsidP="102F477A" w:rsidRDefault="00A8179F" w14:paraId="06BB4005" w14:textId="353ED8DE">
            <w:pPr>
              <w:pStyle w:val="BodyText"/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inorAscii" w:hAnsiTheme="minorAscii"/>
              </w:rPr>
            </w:pPr>
            <w:r w:rsidRPr="102F477A" w:rsidR="644E2998">
              <w:rPr>
                <w:rFonts w:ascii="Cambria" w:hAnsi="Cambria" w:asciiTheme="minorAscii" w:hAnsiTheme="minorAscii"/>
              </w:rPr>
              <w:t>: Married</w:t>
            </w:r>
          </w:p>
        </w:tc>
      </w:tr>
      <w:tr w:rsidR="00043783" w:rsidTr="10764DE1" w14:paraId="64E15E68" w14:textId="0162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shd w:val="clear" w:color="auto" w:fill="FFFFFF" w:themeFill="background1"/>
            <w:tcMar/>
            <w:vAlign w:val="center"/>
          </w:tcPr>
          <w:p w:rsidRPr="00BB22F9" w:rsidR="00043783" w:rsidP="102F477A" w:rsidRDefault="00043783" w14:paraId="47F8769F" w14:textId="375C685C">
            <w:pPr>
              <w:pStyle w:val="BodyText"/>
              <w:spacing w:before="0" w:beforeAutospacing="off" w:after="0" w:afterAutospacing="off"/>
              <w:jc w:val="left"/>
              <w:rPr>
                <w:rFonts w:ascii="Cambria" w:hAnsi="Cambria" w:asciiTheme="minorAscii" w:hAnsiTheme="minorAscii"/>
                <w:b w:val="0"/>
                <w:bCs w:val="0"/>
              </w:rPr>
            </w:pP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Excellent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  <w:spacing w:val="-8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organizational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  <w:spacing w:val="-6"/>
              </w:rPr>
              <w:t xml:space="preserve"> </w:t>
            </w:r>
            <w:r w:rsidRPr="102F477A" w:rsidR="6BFAF909">
              <w:rPr>
                <w:rFonts w:ascii="Cambria" w:hAnsi="Cambria" w:asciiTheme="minorAscii" w:hAnsiTheme="minorAscii"/>
                <w:b w:val="0"/>
                <w:bCs w:val="0"/>
              </w:rPr>
              <w:t>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shd w:val="clear" w:color="auto" w:fill="FFFFFF" w:themeFill="background1"/>
            <w:tcMar/>
            <w:vAlign w:val="center"/>
          </w:tcPr>
          <w:p w:rsidR="00043783" w:rsidP="102F477A" w:rsidRDefault="00043783" w14:paraId="21EB8F33" w14:textId="243F8144">
            <w:pPr>
              <w:pStyle w:val="ListBullet"/>
              <w:numPr>
                <w:numId w:val="0"/>
              </w:numPr>
              <w:tabs>
                <w:tab w:val="left" w:pos="3100"/>
              </w:tabs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  <w:vAlign w:val="center"/>
          </w:tcPr>
          <w:p w:rsidR="00043783" w:rsidP="102F477A" w:rsidRDefault="00043783" w14:paraId="3296DA97" w14:textId="303EEFC9">
            <w:pPr>
              <w:pStyle w:val="ListBullet"/>
              <w:numPr>
                <w:numId w:val="0"/>
              </w:numPr>
              <w:tabs>
                <w:tab w:val="left" w:pos="3100"/>
              </w:tabs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FFFF" w:themeFill="background1"/>
            <w:tcMar/>
            <w:vAlign w:val="center"/>
          </w:tcPr>
          <w:p w:rsidR="00043783" w:rsidP="102F477A" w:rsidRDefault="00043783" w14:paraId="604CB409" w14:textId="77777777">
            <w:pPr>
              <w:pStyle w:val="ListBullet"/>
              <w:numPr>
                <w:numId w:val="0"/>
              </w:numPr>
              <w:tabs>
                <w:tab w:val="left" w:pos="3100"/>
              </w:tabs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Pr="00431501" w:rsidR="00D93156" w:rsidP="003036B1" w:rsidRDefault="00431501" w14:paraId="2E42BAA7" w14:textId="5CAFA212">
      <w:pPr>
        <w:pStyle w:val="Heading1"/>
        <w:rPr>
          <w:u w:val="single"/>
        </w:rPr>
      </w:pPr>
      <w:r>
        <w:rPr>
          <w:u w:val="single"/>
        </w:rPr>
        <w:t>A</w:t>
      </w:r>
      <w:r w:rsidRPr="00431501">
        <w:rPr>
          <w:u w:val="single"/>
        </w:rPr>
        <w:t>reas</w:t>
      </w:r>
      <w:r w:rsidRPr="00431501">
        <w:rPr>
          <w:spacing w:val="-2"/>
          <w:u w:val="single"/>
        </w:rPr>
        <w:t xml:space="preserve"> </w:t>
      </w:r>
      <w:r w:rsidRPr="00431501">
        <w:rPr>
          <w:u w:val="single"/>
        </w:rPr>
        <w:t>of</w:t>
      </w:r>
      <w:r w:rsidRPr="00431501">
        <w:rPr>
          <w:spacing w:val="-1"/>
          <w:u w:val="single"/>
        </w:rPr>
        <w:t xml:space="preserve"> </w:t>
      </w:r>
      <w:r>
        <w:rPr>
          <w:u w:val="single"/>
        </w:rPr>
        <w:t>E</w:t>
      </w:r>
      <w:r w:rsidRPr="00431501">
        <w:rPr>
          <w:u w:val="single"/>
        </w:rPr>
        <w:t>xpertise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529"/>
      </w:tblGrid>
      <w:tr w:rsidR="00E23E6E" w:rsidTr="00D814FA" w14:paraId="6EC38EE1" w14:textId="77777777">
        <w:tc>
          <w:tcPr>
            <w:tcW w:w="3397" w:type="dxa"/>
          </w:tcPr>
          <w:p w:rsidRPr="00D814FA" w:rsidR="00E23E6E" w:rsidP="00E23E6E" w:rsidRDefault="00E23E6E" w14:paraId="7BBF0E82" w14:textId="1E42DDAC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 xml:space="preserve">Languages     </w:t>
            </w:r>
          </w:p>
        </w:tc>
        <w:tc>
          <w:tcPr>
            <w:tcW w:w="6529" w:type="dxa"/>
          </w:tcPr>
          <w:p w:rsidRPr="00D814FA" w:rsidR="00E23E6E" w:rsidP="00E23E6E" w:rsidRDefault="00E23E6E" w14:paraId="6B9C85BD" w14:textId="57383B32">
            <w:pPr>
              <w:pStyle w:val="BodyText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Java</w:t>
            </w:r>
          </w:p>
        </w:tc>
      </w:tr>
      <w:tr w:rsidR="00E23E6E" w:rsidTr="00D814FA" w14:paraId="15FCA7E8" w14:textId="77777777">
        <w:tc>
          <w:tcPr>
            <w:tcW w:w="3397" w:type="dxa"/>
          </w:tcPr>
          <w:p w:rsidRPr="00D814FA" w:rsidR="00E23E6E" w:rsidP="00E23E6E" w:rsidRDefault="00E23E6E" w14:paraId="5F4D4B3E" w14:textId="7824975C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Framework</w:t>
            </w:r>
          </w:p>
        </w:tc>
        <w:tc>
          <w:tcPr>
            <w:tcW w:w="6529" w:type="dxa"/>
          </w:tcPr>
          <w:p w:rsidRPr="00D814FA" w:rsidR="00E23E6E" w:rsidP="00E23E6E" w:rsidRDefault="00E23E6E" w14:paraId="334C6CF4" w14:textId="32408D78">
            <w:pPr>
              <w:pStyle w:val="BodyText"/>
              <w:spacing w:before="7" w:line="242" w:lineRule="auto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 xml:space="preserve">Spring Boot, </w:t>
            </w:r>
            <w:proofErr w:type="gramStart"/>
            <w:r w:rsidRPr="00D814FA">
              <w:rPr>
                <w:rFonts w:asciiTheme="minorHAnsi" w:hAnsiTheme="minorHAnsi"/>
                <w:color w:val="3A3836" w:themeColor="background2" w:themeShade="40"/>
              </w:rPr>
              <w:t>Struts</w:t>
            </w:r>
            <w:r w:rsidRPr="00D814FA">
              <w:rPr>
                <w:rFonts w:asciiTheme="minorHAnsi" w:hAnsiTheme="minorHAnsi"/>
                <w:color w:val="3A3836" w:themeColor="background2" w:themeShade="40"/>
                <w:spacing w:val="1"/>
              </w:rPr>
              <w:t xml:space="preserve"> ,</w:t>
            </w:r>
            <w:proofErr w:type="gramEnd"/>
            <w:r w:rsidRPr="00D814FA">
              <w:rPr>
                <w:rFonts w:asciiTheme="minorHAnsi" w:hAnsiTheme="minorHAnsi"/>
                <w:color w:val="3A3836" w:themeColor="background2" w:themeShade="40"/>
              </w:rPr>
              <w:t xml:space="preserve"> Angular</w:t>
            </w:r>
          </w:p>
        </w:tc>
      </w:tr>
      <w:tr w:rsidR="00E23E6E" w:rsidTr="00D814FA" w14:paraId="603787DA" w14:textId="77777777">
        <w:tc>
          <w:tcPr>
            <w:tcW w:w="3397" w:type="dxa"/>
          </w:tcPr>
          <w:p w:rsidRPr="00D814FA" w:rsidR="00E23E6E" w:rsidP="005B0A02" w:rsidRDefault="005B0A02" w14:paraId="18C22BE7" w14:textId="435CBA5B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IDE</w:t>
            </w:r>
          </w:p>
        </w:tc>
        <w:tc>
          <w:tcPr>
            <w:tcW w:w="6529" w:type="dxa"/>
          </w:tcPr>
          <w:p w:rsidRPr="00D814FA" w:rsidR="00E23E6E" w:rsidP="005B0A02" w:rsidRDefault="005B0A02" w14:paraId="6C1AEE5E" w14:textId="2023BD1A">
            <w:pPr>
              <w:pStyle w:val="BodyText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Spring Tool Suite, Eclipse IDE, MS Visual Studio</w:t>
            </w:r>
          </w:p>
        </w:tc>
      </w:tr>
      <w:tr w:rsidR="00E23E6E" w:rsidTr="00D814FA" w14:paraId="2B7AE716" w14:textId="77777777">
        <w:tc>
          <w:tcPr>
            <w:tcW w:w="3397" w:type="dxa"/>
          </w:tcPr>
          <w:p w:rsidRPr="00D814FA" w:rsidR="00E23E6E" w:rsidP="005B0A02" w:rsidRDefault="005B0A02" w14:paraId="4D63B233" w14:textId="2A1A450F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Web</w:t>
            </w:r>
            <w:r w:rsidRPr="00D814FA">
              <w:rPr>
                <w:rFonts w:asciiTheme="minorHAnsi" w:hAnsiTheme="minorHAnsi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</w:rPr>
              <w:t>Technologies</w:t>
            </w:r>
          </w:p>
        </w:tc>
        <w:tc>
          <w:tcPr>
            <w:tcW w:w="6529" w:type="dxa"/>
          </w:tcPr>
          <w:p w:rsidRPr="00D814FA" w:rsidR="00E23E6E" w:rsidP="005B0A02" w:rsidRDefault="005B0A02" w14:paraId="04B83FF9" w14:textId="39ADE6A9">
            <w:pPr>
              <w:pStyle w:val="BodyText"/>
              <w:spacing w:before="2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HTML,</w:t>
            </w:r>
            <w:r w:rsidRPr="00D814FA">
              <w:rPr>
                <w:rFonts w:asciiTheme="minorHAnsi" w:hAnsiTheme="minorHAnsi"/>
                <w:color w:val="3A3836" w:themeColor="background2" w:themeShade="40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  <w:color w:val="3A3836" w:themeColor="background2" w:themeShade="40"/>
              </w:rPr>
              <w:t>Handlebars</w:t>
            </w:r>
          </w:p>
        </w:tc>
      </w:tr>
      <w:tr w:rsidR="00E23E6E" w:rsidTr="00D814FA" w14:paraId="459416AC" w14:textId="77777777">
        <w:tc>
          <w:tcPr>
            <w:tcW w:w="3397" w:type="dxa"/>
          </w:tcPr>
          <w:p w:rsidRPr="00D814FA" w:rsidR="00E23E6E" w:rsidP="005B0A02" w:rsidRDefault="005B0A02" w14:paraId="24FFF03D" w14:textId="57990AD4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Scripting</w:t>
            </w:r>
            <w:r w:rsidRPr="00D814FA">
              <w:rPr>
                <w:rFonts w:asciiTheme="minorHAnsi" w:hAnsiTheme="minorHAnsi"/>
                <w:spacing w:val="-3"/>
              </w:rPr>
              <w:t xml:space="preserve"> </w:t>
            </w:r>
            <w:r w:rsidRPr="00D814FA">
              <w:rPr>
                <w:rFonts w:asciiTheme="minorHAnsi" w:hAnsiTheme="minorHAnsi"/>
              </w:rPr>
              <w:t>Languages</w:t>
            </w:r>
          </w:p>
        </w:tc>
        <w:tc>
          <w:tcPr>
            <w:tcW w:w="6529" w:type="dxa"/>
          </w:tcPr>
          <w:p w:rsidRPr="00D814FA" w:rsidR="00E23E6E" w:rsidP="005B0A02" w:rsidRDefault="005B0A02" w14:paraId="09B02550" w14:textId="7FF243C6">
            <w:pPr>
              <w:pStyle w:val="BodyText"/>
              <w:spacing w:line="274" w:lineRule="exact"/>
              <w:ind w:right="1055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JavaScript, Type</w:t>
            </w:r>
            <w:r w:rsidRPr="00D814FA" w:rsidR="00316CD2">
              <w:rPr>
                <w:rFonts w:asciiTheme="minorHAnsi" w:hAnsiTheme="minorHAnsi"/>
                <w:color w:val="3A3836" w:themeColor="background2" w:themeShade="40"/>
              </w:rPr>
              <w:t>Script</w:t>
            </w:r>
          </w:p>
        </w:tc>
      </w:tr>
      <w:tr w:rsidR="00E23E6E" w:rsidTr="00D814FA" w14:paraId="2ACA45E5" w14:textId="77777777">
        <w:tc>
          <w:tcPr>
            <w:tcW w:w="3397" w:type="dxa"/>
          </w:tcPr>
          <w:p w:rsidRPr="00D814FA" w:rsidR="00E23E6E" w:rsidP="005B0A02" w:rsidRDefault="00316CD2" w14:paraId="5D36AF8E" w14:textId="6ADE008C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Database</w:t>
            </w:r>
          </w:p>
        </w:tc>
        <w:tc>
          <w:tcPr>
            <w:tcW w:w="6529" w:type="dxa"/>
          </w:tcPr>
          <w:p w:rsidRPr="00D814FA" w:rsidR="00E23E6E" w:rsidP="00316CD2" w:rsidRDefault="00316CD2" w14:paraId="15F9CA15" w14:textId="45B4CDE3">
            <w:pPr>
              <w:pStyle w:val="BodyText"/>
              <w:spacing w:before="2"/>
              <w:ind w:right="762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MySQL, Oracle, PostgreSQL, Mongo DB</w:t>
            </w:r>
          </w:p>
        </w:tc>
      </w:tr>
      <w:tr w:rsidR="00E23E6E" w:rsidTr="00D814FA" w14:paraId="007B9854" w14:textId="77777777">
        <w:tc>
          <w:tcPr>
            <w:tcW w:w="3397" w:type="dxa"/>
          </w:tcPr>
          <w:p w:rsidRPr="00D814FA" w:rsidR="00E23E6E" w:rsidP="005B0A02" w:rsidRDefault="00316CD2" w14:paraId="2CE839DC" w14:textId="71C40321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Web</w:t>
            </w:r>
            <w:r w:rsidRPr="00D814FA">
              <w:rPr>
                <w:rFonts w:asciiTheme="minorHAnsi" w:hAnsiTheme="minorHAnsi"/>
                <w:spacing w:val="-1"/>
              </w:rPr>
              <w:t xml:space="preserve"> </w:t>
            </w:r>
            <w:r w:rsidRPr="00D814FA">
              <w:rPr>
                <w:rFonts w:asciiTheme="minorHAnsi" w:hAnsiTheme="minorHAnsi"/>
              </w:rPr>
              <w:t>/</w:t>
            </w:r>
            <w:r w:rsidRPr="00D814FA">
              <w:rPr>
                <w:rFonts w:asciiTheme="minorHAnsi" w:hAnsiTheme="minorHAnsi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</w:rPr>
              <w:t>Application</w:t>
            </w:r>
            <w:r w:rsidRPr="00D814FA">
              <w:rPr>
                <w:rFonts w:asciiTheme="minorHAnsi" w:hAnsiTheme="minorHAnsi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</w:rPr>
              <w:t>Server</w:t>
            </w:r>
          </w:p>
        </w:tc>
        <w:tc>
          <w:tcPr>
            <w:tcW w:w="6529" w:type="dxa"/>
          </w:tcPr>
          <w:p w:rsidRPr="00D814FA" w:rsidR="00E23E6E" w:rsidP="00E23E6E" w:rsidRDefault="00316CD2" w14:paraId="64007454" w14:textId="6C745384">
            <w:pPr>
              <w:pStyle w:val="BodyText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Apache</w:t>
            </w:r>
            <w:r w:rsidRPr="00D814FA">
              <w:rPr>
                <w:rFonts w:asciiTheme="minorHAnsi" w:hAnsiTheme="minorHAnsi"/>
                <w:color w:val="3A3836" w:themeColor="background2" w:themeShade="40"/>
                <w:spacing w:val="-3"/>
              </w:rPr>
              <w:t xml:space="preserve"> </w:t>
            </w:r>
            <w:r w:rsidRPr="00D814FA">
              <w:rPr>
                <w:rFonts w:asciiTheme="minorHAnsi" w:hAnsiTheme="minorHAnsi"/>
                <w:color w:val="3A3836" w:themeColor="background2" w:themeShade="40"/>
              </w:rPr>
              <w:t>Tomcat</w:t>
            </w:r>
          </w:p>
        </w:tc>
      </w:tr>
      <w:tr w:rsidR="00E23E6E" w:rsidTr="00D814FA" w14:paraId="1E4BDFA1" w14:textId="77777777">
        <w:tc>
          <w:tcPr>
            <w:tcW w:w="3397" w:type="dxa"/>
          </w:tcPr>
          <w:p w:rsidRPr="00D814FA" w:rsidR="00E23E6E" w:rsidP="00316CD2" w:rsidRDefault="00316CD2" w14:paraId="208F91E1" w14:textId="47ED573C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B</w:t>
            </w:r>
            <w:r w:rsidRPr="00D814FA">
              <w:rPr>
                <w:rStyle w:val="BodyTextChar"/>
                <w:rFonts w:asciiTheme="minorHAnsi" w:hAnsiTheme="minorHAnsi"/>
              </w:rPr>
              <w:t>uild tools</w:t>
            </w:r>
          </w:p>
        </w:tc>
        <w:tc>
          <w:tcPr>
            <w:tcW w:w="6529" w:type="dxa"/>
          </w:tcPr>
          <w:p w:rsidRPr="00D814FA" w:rsidR="00E23E6E" w:rsidP="00316CD2" w:rsidRDefault="00316CD2" w14:paraId="3EDC2388" w14:textId="3C69C93C">
            <w:pPr>
              <w:pStyle w:val="BodyText"/>
              <w:spacing w:line="275" w:lineRule="exact"/>
              <w:ind w:right="2156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Maven</w:t>
            </w:r>
          </w:p>
        </w:tc>
      </w:tr>
      <w:tr w:rsidR="00EB2FFF" w:rsidTr="00D814FA" w14:paraId="212429DC" w14:textId="77777777">
        <w:tc>
          <w:tcPr>
            <w:tcW w:w="3397" w:type="dxa"/>
          </w:tcPr>
          <w:p w:rsidRPr="00D814FA" w:rsidR="00EB2FFF" w:rsidP="00316CD2" w:rsidRDefault="00EB2FFF" w14:paraId="52471850" w14:textId="6B81465D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Development Methodologies</w:t>
            </w:r>
          </w:p>
        </w:tc>
        <w:tc>
          <w:tcPr>
            <w:tcW w:w="6529" w:type="dxa"/>
          </w:tcPr>
          <w:p w:rsidRPr="00D814FA" w:rsidR="00EB2FFF" w:rsidP="00EB2FFF" w:rsidRDefault="00EB2FFF" w14:paraId="0C7C8C6F" w14:textId="3DF2C174">
            <w:pPr>
              <w:pStyle w:val="BodyText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Agile</w:t>
            </w:r>
            <w:r w:rsidRPr="00D814FA" w:rsidR="005E7A78">
              <w:rPr>
                <w:rFonts w:asciiTheme="minorHAnsi" w:hAnsiTheme="minorHAnsi"/>
                <w:color w:val="3A3836" w:themeColor="background2" w:themeShade="40"/>
              </w:rPr>
              <w:t xml:space="preserve">, RAD </w:t>
            </w:r>
          </w:p>
        </w:tc>
      </w:tr>
      <w:tr w:rsidR="00EB2FFF" w:rsidTr="00D814FA" w14:paraId="0C6EE7B6" w14:textId="77777777">
        <w:tc>
          <w:tcPr>
            <w:tcW w:w="3397" w:type="dxa"/>
          </w:tcPr>
          <w:p w:rsidRPr="00D814FA" w:rsidR="00EB2FFF" w:rsidP="00316CD2" w:rsidRDefault="005E7A78" w14:paraId="0D28271D" w14:textId="4579CF8F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Revision</w:t>
            </w:r>
            <w:r w:rsidRPr="00D814FA">
              <w:rPr>
                <w:rFonts w:asciiTheme="minorHAnsi" w:hAnsiTheme="minorHAnsi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</w:rPr>
              <w:t>Control</w:t>
            </w:r>
          </w:p>
        </w:tc>
        <w:tc>
          <w:tcPr>
            <w:tcW w:w="6529" w:type="dxa"/>
          </w:tcPr>
          <w:p w:rsidRPr="00D814FA" w:rsidR="00EB2FFF" w:rsidP="005E7A78" w:rsidRDefault="005E7A78" w14:paraId="587144F2" w14:textId="1A871D2D">
            <w:pPr>
              <w:pStyle w:val="BodyText"/>
              <w:spacing w:line="275" w:lineRule="exact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Subversion,</w:t>
            </w:r>
            <w:r w:rsidRPr="00D814FA">
              <w:rPr>
                <w:rFonts w:asciiTheme="minorHAnsi" w:hAnsiTheme="minorHAnsi"/>
                <w:color w:val="3A3836" w:themeColor="background2" w:themeShade="40"/>
                <w:spacing w:val="-2"/>
              </w:rPr>
              <w:t xml:space="preserve"> </w:t>
            </w:r>
            <w:r w:rsidRPr="00D814FA">
              <w:rPr>
                <w:rFonts w:asciiTheme="minorHAnsi" w:hAnsiTheme="minorHAnsi"/>
                <w:color w:val="3A3836" w:themeColor="background2" w:themeShade="40"/>
              </w:rPr>
              <w:t>GIT</w:t>
            </w:r>
          </w:p>
        </w:tc>
      </w:tr>
      <w:tr w:rsidR="00EB2FFF" w:rsidTr="00D814FA" w14:paraId="5F14FED1" w14:textId="77777777">
        <w:tc>
          <w:tcPr>
            <w:tcW w:w="3397" w:type="dxa"/>
          </w:tcPr>
          <w:p w:rsidRPr="00D814FA" w:rsidR="00EB2FFF" w:rsidP="00316CD2" w:rsidRDefault="005E7A78" w14:paraId="4F067FF2" w14:textId="5731D15D">
            <w:pPr>
              <w:pStyle w:val="BodyText"/>
              <w:rPr>
                <w:rFonts w:asciiTheme="minorHAnsi" w:hAnsiTheme="minorHAnsi"/>
              </w:rPr>
            </w:pPr>
            <w:r w:rsidRPr="00D814FA">
              <w:rPr>
                <w:rFonts w:asciiTheme="minorHAnsi" w:hAnsiTheme="minorHAnsi"/>
              </w:rPr>
              <w:t>Issues &amp; Project Tracking</w:t>
            </w:r>
          </w:p>
        </w:tc>
        <w:tc>
          <w:tcPr>
            <w:tcW w:w="6529" w:type="dxa"/>
          </w:tcPr>
          <w:p w:rsidRPr="00D814FA" w:rsidR="00EB2FFF" w:rsidP="00316CD2" w:rsidRDefault="005E7A78" w14:paraId="47674027" w14:textId="3C16DC3F">
            <w:pPr>
              <w:pStyle w:val="BodyText"/>
              <w:spacing w:line="275" w:lineRule="exact"/>
              <w:ind w:right="2156"/>
              <w:rPr>
                <w:rFonts w:asciiTheme="minorHAnsi" w:hAnsiTheme="minorHAnsi"/>
                <w:color w:val="3A3836" w:themeColor="background2" w:themeShade="40"/>
              </w:rPr>
            </w:pPr>
            <w:r w:rsidRPr="00D814FA">
              <w:rPr>
                <w:rFonts w:asciiTheme="minorHAnsi" w:hAnsiTheme="minorHAnsi"/>
                <w:color w:val="3A3836" w:themeColor="background2" w:themeShade="40"/>
              </w:rPr>
              <w:t>Jira</w:t>
            </w:r>
            <w:r w:rsidRPr="00D814FA" w:rsidR="001579E5">
              <w:rPr>
                <w:rFonts w:asciiTheme="minorHAnsi" w:hAnsiTheme="minorHAnsi"/>
                <w:color w:val="3A3836" w:themeColor="background2" w:themeShade="40"/>
              </w:rPr>
              <w:t xml:space="preserve">, </w:t>
            </w:r>
            <w:r w:rsidRPr="00D814FA" w:rsidR="002D5D83">
              <w:rPr>
                <w:rFonts w:asciiTheme="minorHAnsi" w:hAnsiTheme="minorHAnsi"/>
                <w:color w:val="3A3836" w:themeColor="background2" w:themeShade="40"/>
              </w:rPr>
              <w:t>Zoho</w:t>
            </w:r>
          </w:p>
        </w:tc>
      </w:tr>
    </w:tbl>
    <w:p w:rsidRPr="00D93156" w:rsidR="000B07B0" w:rsidP="000B07B0" w:rsidRDefault="000B07B0" w14:paraId="18621C54" w14:textId="77777777">
      <w:pPr>
        <w:pStyle w:val="Heading1"/>
        <w:rPr>
          <w:u w:val="single"/>
        </w:rPr>
      </w:pPr>
      <w:r w:rsidRPr="00D93156">
        <w:rPr>
          <w:u w:val="single"/>
        </w:rPr>
        <w:t xml:space="preserve">Projects </w:t>
      </w:r>
    </w:p>
    <w:p w:rsidRPr="002D5D83" w:rsidR="000B07B0" w:rsidP="000B07B0" w:rsidRDefault="000B07B0" w14:paraId="06E572FF" w14:textId="77777777">
      <w:pPr>
        <w:pStyle w:val="Heading3"/>
        <w:rPr>
          <w:b/>
          <w:bCs/>
          <w:color w:val="3A3836" w:themeColor="background2" w:themeShade="40"/>
        </w:rPr>
      </w:pPr>
      <w:r w:rsidRPr="00D93156">
        <w:rPr>
          <w:b/>
          <w:bCs/>
          <w:color w:val="3A3836" w:themeColor="background2" w:themeShade="40"/>
        </w:rPr>
        <w:t>E-clinic</w:t>
      </w:r>
      <w:r w:rsidRPr="00D93156">
        <w:rPr>
          <w:b/>
          <w:bCs/>
          <w:color w:val="3A3836" w:themeColor="background2" w:themeShade="40"/>
          <w:spacing w:val="-3"/>
        </w:rPr>
        <w:t xml:space="preserve"> </w:t>
      </w:r>
      <w:r w:rsidRPr="00D93156">
        <w:rPr>
          <w:b/>
          <w:bCs/>
          <w:color w:val="3A3836" w:themeColor="background2" w:themeShade="40"/>
        </w:rPr>
        <w:t>(MEDAS</w:t>
      </w:r>
      <w:r w:rsidRPr="00D93156">
        <w:rPr>
          <w:b/>
          <w:bCs/>
          <w:color w:val="3A3836" w:themeColor="background2" w:themeShade="40"/>
          <w:spacing w:val="1"/>
        </w:rPr>
        <w:t xml:space="preserve"> </w:t>
      </w:r>
      <w:r w:rsidRPr="00D93156">
        <w:rPr>
          <w:b/>
          <w:bCs/>
          <w:color w:val="3A3836" w:themeColor="background2" w:themeShade="40"/>
        </w:rPr>
        <w:t>Solutions)</w:t>
      </w:r>
    </w:p>
    <w:p w:rsidRPr="00D93156" w:rsidR="000B07B0" w:rsidP="000B07B0" w:rsidRDefault="000B07B0" w14:paraId="2B79681F" w14:textId="77777777">
      <w:pPr>
        <w:pStyle w:val="Heading3"/>
        <w:rPr>
          <w:color w:val="3A3836" w:themeColor="background2" w:themeShade="40"/>
          <w:sz w:val="23"/>
        </w:rPr>
      </w:pPr>
      <w:r w:rsidRPr="00D93156">
        <w:rPr>
          <w:color w:val="3A3836" w:themeColor="background2" w:themeShade="40"/>
          <w:sz w:val="23"/>
        </w:rPr>
        <w:t>E-Clinic is a complete ERP solution for Hospitals, Polyclinics,</w:t>
      </w:r>
      <w:r w:rsidRPr="00D93156">
        <w:rPr>
          <w:color w:val="3A3836" w:themeColor="background2" w:themeShade="40"/>
          <w:spacing w:val="-55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Pharmacies,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Laboratories</w:t>
      </w:r>
      <w:r w:rsidRPr="00D93156">
        <w:rPr>
          <w:color w:val="3A3836" w:themeColor="background2" w:themeShade="40"/>
          <w:spacing w:val="-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and</w:t>
      </w:r>
      <w:r w:rsidRPr="00D93156">
        <w:rPr>
          <w:color w:val="3A3836" w:themeColor="background2" w:themeShade="40"/>
          <w:spacing w:val="-7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health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insurance</w:t>
      </w:r>
      <w:r w:rsidRPr="00D93156">
        <w:rPr>
          <w:color w:val="3A3836" w:themeColor="background2" w:themeShade="40"/>
          <w:spacing w:val="-2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organizations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of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any</w:t>
      </w:r>
      <w:r w:rsidRPr="00D93156">
        <w:rPr>
          <w:color w:val="3A3836" w:themeColor="background2" w:themeShade="40"/>
          <w:spacing w:val="-1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size.</w:t>
      </w:r>
      <w:r w:rsidRPr="00D93156">
        <w:rPr>
          <w:color w:val="3A3836" w:themeColor="background2" w:themeShade="40"/>
          <w:spacing w:val="-55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This</w:t>
      </w:r>
      <w:r w:rsidRPr="00D93156">
        <w:rPr>
          <w:color w:val="3A3836" w:themeColor="background2" w:themeShade="40"/>
          <w:spacing w:val="-15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product</w:t>
      </w:r>
      <w:r w:rsidRPr="00D93156">
        <w:rPr>
          <w:color w:val="3A3836" w:themeColor="background2" w:themeShade="40"/>
          <w:spacing w:val="-9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is</w:t>
      </w:r>
      <w:r w:rsidRPr="00D93156">
        <w:rPr>
          <w:color w:val="3A3836" w:themeColor="background2" w:themeShade="40"/>
          <w:spacing w:val="-16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mainly</w:t>
      </w:r>
      <w:r w:rsidRPr="00D93156">
        <w:rPr>
          <w:color w:val="3A3836" w:themeColor="background2" w:themeShade="40"/>
          <w:spacing w:val="-14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specific</w:t>
      </w:r>
      <w:r w:rsidRPr="00D93156">
        <w:rPr>
          <w:color w:val="3A3836" w:themeColor="background2" w:themeShade="40"/>
          <w:spacing w:val="-8"/>
          <w:sz w:val="23"/>
        </w:rPr>
        <w:t xml:space="preserve"> </w:t>
      </w:r>
      <w:r w:rsidRPr="00D93156">
        <w:rPr>
          <w:color w:val="3A3836" w:themeColor="background2" w:themeShade="40"/>
          <w:spacing w:val="-1"/>
          <w:sz w:val="23"/>
        </w:rPr>
        <w:t>for</w:t>
      </w:r>
      <w:r w:rsidRPr="00D93156">
        <w:rPr>
          <w:color w:val="3A3836" w:themeColor="background2" w:themeShade="40"/>
          <w:spacing w:val="-12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the</w:t>
      </w:r>
      <w:r w:rsidRPr="00D93156">
        <w:rPr>
          <w:color w:val="3A3836" w:themeColor="background2" w:themeShade="40"/>
          <w:spacing w:val="-1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Clinics</w:t>
      </w:r>
      <w:r w:rsidRPr="00D93156">
        <w:rPr>
          <w:color w:val="3A3836" w:themeColor="background2" w:themeShade="40"/>
          <w:spacing w:val="-10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in</w:t>
      </w:r>
      <w:r w:rsidRPr="00D93156">
        <w:rPr>
          <w:color w:val="3A3836" w:themeColor="background2" w:themeShade="40"/>
          <w:spacing w:val="-12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Middle</w:t>
      </w:r>
      <w:r w:rsidRPr="00D93156">
        <w:rPr>
          <w:color w:val="3A3836" w:themeColor="background2" w:themeShade="40"/>
          <w:spacing w:val="-1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east</w:t>
      </w:r>
      <w:r w:rsidRPr="00D93156">
        <w:rPr>
          <w:color w:val="3A3836" w:themeColor="background2" w:themeShade="40"/>
          <w:spacing w:val="-1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region</w:t>
      </w:r>
      <w:r w:rsidRPr="00D93156">
        <w:rPr>
          <w:color w:val="3A3836" w:themeColor="background2" w:themeShade="40"/>
          <w:spacing w:val="-14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(Arab</w:t>
      </w:r>
      <w:r w:rsidRPr="00D93156">
        <w:rPr>
          <w:color w:val="3A3836" w:themeColor="background2" w:themeShade="40"/>
          <w:spacing w:val="-55"/>
          <w:sz w:val="23"/>
        </w:rPr>
        <w:t xml:space="preserve"> </w:t>
      </w:r>
      <w:r>
        <w:rPr>
          <w:color w:val="3A3836" w:themeColor="background2" w:themeShade="40"/>
          <w:spacing w:val="-55"/>
          <w:sz w:val="23"/>
        </w:rPr>
        <w:t xml:space="preserve">           </w:t>
      </w:r>
      <w:r>
        <w:rPr>
          <w:color w:val="3A3836" w:themeColor="background2" w:themeShade="40"/>
          <w:sz w:val="23"/>
        </w:rPr>
        <w:t xml:space="preserve"> cou</w:t>
      </w:r>
      <w:r w:rsidRPr="00D93156">
        <w:rPr>
          <w:color w:val="3A3836" w:themeColor="background2" w:themeShade="40"/>
          <w:sz w:val="23"/>
        </w:rPr>
        <w:t>ntries).</w:t>
      </w:r>
      <w:r>
        <w:rPr>
          <w:color w:val="3A3836" w:themeColor="background2" w:themeShade="40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Worked with both REST and SOAP API for the client requirements</w:t>
      </w:r>
      <w:r w:rsidRPr="00D93156">
        <w:rPr>
          <w:color w:val="3A3836" w:themeColor="background2" w:themeShade="40"/>
          <w:spacing w:val="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in</w:t>
      </w:r>
      <w:r w:rsidRPr="00D93156">
        <w:rPr>
          <w:color w:val="3A3836" w:themeColor="background2" w:themeShade="40"/>
          <w:spacing w:val="-7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spring</w:t>
      </w:r>
      <w:r w:rsidRPr="00D93156">
        <w:rPr>
          <w:color w:val="3A3836" w:themeColor="background2" w:themeShade="40"/>
          <w:spacing w:val="-4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boot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for</w:t>
      </w:r>
      <w:r w:rsidRPr="00D93156">
        <w:rPr>
          <w:color w:val="3A3836" w:themeColor="background2" w:themeShade="40"/>
          <w:spacing w:val="-7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some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customization</w:t>
      </w:r>
      <w:r w:rsidRPr="00D93156">
        <w:rPr>
          <w:color w:val="3A3836" w:themeColor="background2" w:themeShade="40"/>
          <w:spacing w:val="-6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related</w:t>
      </w:r>
      <w:r w:rsidRPr="00D93156">
        <w:rPr>
          <w:color w:val="3A3836" w:themeColor="background2" w:themeShade="40"/>
          <w:spacing w:val="-6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to</w:t>
      </w:r>
      <w:r w:rsidRPr="00D93156">
        <w:rPr>
          <w:color w:val="3A3836" w:themeColor="background2" w:themeShade="40"/>
          <w:spacing w:val="-9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HL7</w:t>
      </w:r>
      <w:r w:rsidRPr="00D93156">
        <w:rPr>
          <w:color w:val="3A3836" w:themeColor="background2" w:themeShade="40"/>
          <w:spacing w:val="-3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messages.</w:t>
      </w:r>
      <w:r w:rsidRPr="00D93156">
        <w:rPr>
          <w:color w:val="3A3836" w:themeColor="background2" w:themeShade="40"/>
          <w:spacing w:val="-5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Also</w:t>
      </w:r>
      <w:r w:rsidRPr="00D93156">
        <w:rPr>
          <w:color w:val="3A3836" w:themeColor="background2" w:themeShade="40"/>
          <w:spacing w:val="-9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got</w:t>
      </w:r>
      <w:r w:rsidRPr="00D93156">
        <w:rPr>
          <w:color w:val="3A3836" w:themeColor="background2" w:themeShade="40"/>
          <w:spacing w:val="-55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a</w:t>
      </w:r>
      <w:r w:rsidRPr="00D93156">
        <w:rPr>
          <w:color w:val="3A3836" w:themeColor="background2" w:themeShade="40"/>
          <w:spacing w:val="-1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chance to work in Mirth</w:t>
      </w:r>
      <w:r w:rsidRPr="00D93156">
        <w:rPr>
          <w:color w:val="3A3836" w:themeColor="background2" w:themeShade="40"/>
          <w:spacing w:val="-20"/>
          <w:sz w:val="23"/>
        </w:rPr>
        <w:t xml:space="preserve"> </w:t>
      </w:r>
      <w:r w:rsidRPr="00D93156">
        <w:rPr>
          <w:color w:val="3A3836" w:themeColor="background2" w:themeShade="40"/>
          <w:sz w:val="23"/>
        </w:rPr>
        <w:t>Connect.</w:t>
      </w:r>
    </w:p>
    <w:p w:rsidRPr="00D93156" w:rsidR="000B07B0" w:rsidP="000B07B0" w:rsidRDefault="000B07B0" w14:paraId="6B9C2BAD" w14:textId="77777777">
      <w:pPr>
        <w:pStyle w:val="Heading3"/>
        <w:rPr>
          <w:color w:val="3A3836" w:themeColor="background2" w:themeShade="40"/>
        </w:rPr>
      </w:pPr>
      <w:r w:rsidRPr="00D93156">
        <w:rPr>
          <w:b/>
          <w:color w:val="3A3836" w:themeColor="background2" w:themeShade="40"/>
        </w:rPr>
        <w:t>Technologies</w:t>
      </w:r>
      <w:r w:rsidRPr="00D93156">
        <w:rPr>
          <w:b/>
          <w:color w:val="3A3836" w:themeColor="background2" w:themeShade="40"/>
          <w:spacing w:val="-1"/>
        </w:rPr>
        <w:t xml:space="preserve"> </w:t>
      </w:r>
      <w:r w:rsidRPr="00D93156">
        <w:rPr>
          <w:b/>
          <w:color w:val="3A3836" w:themeColor="background2" w:themeShade="40"/>
        </w:rPr>
        <w:t>used:</w:t>
      </w:r>
      <w:r w:rsidRPr="00D93156">
        <w:rPr>
          <w:b/>
          <w:color w:val="3A3836" w:themeColor="background2" w:themeShade="40"/>
          <w:spacing w:val="1"/>
        </w:rPr>
        <w:t xml:space="preserve"> </w:t>
      </w:r>
      <w:r w:rsidRPr="00D93156">
        <w:rPr>
          <w:color w:val="3A3836" w:themeColor="background2" w:themeShade="40"/>
        </w:rPr>
        <w:t>JSP,</w:t>
      </w:r>
      <w:r w:rsidRPr="00D93156">
        <w:rPr>
          <w:color w:val="3A3836" w:themeColor="background2" w:themeShade="40"/>
          <w:spacing w:val="-4"/>
        </w:rPr>
        <w:t xml:space="preserve"> </w:t>
      </w:r>
      <w:r w:rsidRPr="00D93156">
        <w:rPr>
          <w:color w:val="3A3836" w:themeColor="background2" w:themeShade="40"/>
        </w:rPr>
        <w:t>Java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8,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Struts, MySQL,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Mirth, Spring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Boot</w:t>
      </w:r>
    </w:p>
    <w:p w:rsidR="000B07B0" w:rsidP="0230EA4A" w:rsidRDefault="000B07B0" w14:textId="77777777" w14:paraId="17226CBD">
      <w:pPr>
        <w:pStyle w:val="Heading3"/>
        <w:rPr>
          <w:color w:val="3A3836" w:themeColor="background2" w:themeTint="FF" w:themeShade="40"/>
        </w:rPr>
      </w:pPr>
      <w:r w:rsidRPr="22826E06" w:rsidR="000B07B0">
        <w:rPr>
          <w:b w:val="1"/>
          <w:bCs w:val="1"/>
          <w:color w:val="3A3836" w:themeColor="background2" w:themeShade="40"/>
        </w:rPr>
        <w:t>Application</w:t>
      </w:r>
      <w:r w:rsidRPr="22826E06" w:rsidR="000B07B0">
        <w:rPr>
          <w:b w:val="1"/>
          <w:bCs w:val="1"/>
          <w:color w:val="3A3836" w:themeColor="background2" w:themeShade="40"/>
          <w:spacing w:val="-2"/>
        </w:rPr>
        <w:t xml:space="preserve"> </w:t>
      </w:r>
      <w:r w:rsidRPr="22826E06" w:rsidR="000B07B0">
        <w:rPr>
          <w:b w:val="1"/>
          <w:bCs w:val="1"/>
          <w:color w:val="3A3836" w:themeColor="background2" w:themeShade="40"/>
        </w:rPr>
        <w:t>Server:</w:t>
      </w:r>
      <w:r w:rsidRPr="22826E06" w:rsidR="000B07B0">
        <w:rPr>
          <w:b w:val="1"/>
          <w:bCs w:val="1"/>
          <w:color w:val="3A3836" w:themeColor="background2" w:themeShade="40"/>
          <w:spacing w:val="-1"/>
        </w:rPr>
        <w:t xml:space="preserve"> </w:t>
      </w:r>
      <w:r w:rsidRPr="00D93156" w:rsidR="000B07B0">
        <w:rPr>
          <w:color w:val="3A3836" w:themeColor="background2" w:themeShade="40"/>
        </w:rPr>
        <w:t>Apache</w:t>
      </w:r>
      <w:r w:rsidRPr="00D93156" w:rsidR="000B07B0">
        <w:rPr>
          <w:color w:val="3A3836" w:themeColor="background2" w:themeShade="40"/>
          <w:spacing w:val="-2"/>
        </w:rPr>
        <w:t xml:space="preserve"> </w:t>
      </w:r>
      <w:r w:rsidRPr="00D93156" w:rsidR="000B07B0">
        <w:rPr>
          <w:color w:val="3A3836" w:themeColor="background2" w:themeShade="40"/>
        </w:rPr>
        <w:t>Tomcat9</w:t>
      </w:r>
    </w:p>
    <w:p w:rsidR="0230EA4A" w:rsidP="0230EA4A" w:rsidRDefault="0230EA4A" w14:paraId="53489020" w14:textId="2681C342">
      <w:pPr>
        <w:pStyle w:val="Normal"/>
      </w:pPr>
    </w:p>
    <w:p w:rsidRPr="002D5D83" w:rsidR="000B07B0" w:rsidP="000B07B0" w:rsidRDefault="000B07B0" w14:paraId="231A44E6" w14:textId="77777777">
      <w:pPr>
        <w:pStyle w:val="Heading3"/>
        <w:rPr>
          <w:b/>
          <w:bCs/>
          <w:color w:val="3A3836" w:themeColor="background2" w:themeShade="40"/>
        </w:rPr>
      </w:pPr>
      <w:r w:rsidRPr="00D93156">
        <w:rPr>
          <w:b/>
          <w:bCs/>
          <w:color w:val="3A3836" w:themeColor="background2" w:themeShade="40"/>
        </w:rPr>
        <w:t>iBiss</w:t>
      </w:r>
      <w:r w:rsidRPr="00D93156">
        <w:rPr>
          <w:b/>
          <w:bCs/>
          <w:color w:val="3A3836" w:themeColor="background2" w:themeShade="40"/>
          <w:spacing w:val="-2"/>
        </w:rPr>
        <w:t xml:space="preserve"> </w:t>
      </w:r>
      <w:r w:rsidRPr="00D93156">
        <w:rPr>
          <w:b/>
          <w:bCs/>
          <w:color w:val="3A3836" w:themeColor="background2" w:themeShade="40"/>
        </w:rPr>
        <w:t>(IMMCO</w:t>
      </w:r>
      <w:r w:rsidRPr="00D93156">
        <w:rPr>
          <w:b/>
          <w:bCs/>
          <w:color w:val="3A3836" w:themeColor="background2" w:themeShade="40"/>
          <w:spacing w:val="-1"/>
        </w:rPr>
        <w:t xml:space="preserve"> </w:t>
      </w:r>
      <w:r w:rsidRPr="00D93156">
        <w:rPr>
          <w:b/>
          <w:bCs/>
          <w:color w:val="3A3836" w:themeColor="background2" w:themeShade="40"/>
        </w:rPr>
        <w:t>Software</w:t>
      </w:r>
      <w:r w:rsidRPr="00D93156">
        <w:rPr>
          <w:b/>
          <w:bCs/>
          <w:color w:val="3A3836" w:themeColor="background2" w:themeShade="40"/>
          <w:spacing w:val="-2"/>
        </w:rPr>
        <w:t xml:space="preserve"> </w:t>
      </w:r>
      <w:r w:rsidRPr="00D93156">
        <w:rPr>
          <w:b/>
          <w:bCs/>
          <w:color w:val="3A3836" w:themeColor="background2" w:themeShade="40"/>
        </w:rPr>
        <w:t>Solutions)</w:t>
      </w:r>
    </w:p>
    <w:p w:rsidRPr="00D93156" w:rsidR="000B07B0" w:rsidP="000B07B0" w:rsidRDefault="000B07B0" w14:paraId="41D1E7DF" w14:textId="77777777">
      <w:pPr>
        <w:pStyle w:val="Heading3"/>
        <w:rPr>
          <w:color w:val="3A3836" w:themeColor="background2" w:themeShade="40"/>
        </w:rPr>
      </w:pPr>
      <w:r w:rsidRPr="00D93156">
        <w:rPr>
          <w:color w:val="3A3836" w:themeColor="background2" w:themeShade="40"/>
        </w:rPr>
        <w:t>iBiss is GIS software for ISP and CATV providers in</w:t>
      </w:r>
      <w:r w:rsidRPr="00D93156">
        <w:rPr>
          <w:color w:val="3A3836" w:themeColor="background2" w:themeShade="40"/>
          <w:spacing w:val="1"/>
        </w:rPr>
        <w:t xml:space="preserve"> </w:t>
      </w:r>
      <w:r w:rsidRPr="00D93156">
        <w:rPr>
          <w:color w:val="3A3836" w:themeColor="background2" w:themeShade="40"/>
          <w:spacing w:val="-1"/>
        </w:rPr>
        <w:t>specific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regions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of</w:t>
      </w:r>
      <w:r w:rsidRPr="00D93156">
        <w:rPr>
          <w:color w:val="3A3836" w:themeColor="background2" w:themeShade="40"/>
          <w:spacing w:val="-13"/>
        </w:rPr>
        <w:t xml:space="preserve"> </w:t>
      </w:r>
      <w:r w:rsidRPr="00D93156">
        <w:rPr>
          <w:color w:val="3A3836" w:themeColor="background2" w:themeShade="40"/>
        </w:rPr>
        <w:t>the</w:t>
      </w:r>
      <w:r w:rsidRPr="00D93156">
        <w:rPr>
          <w:color w:val="3A3836" w:themeColor="background2" w:themeShade="40"/>
          <w:spacing w:val="-9"/>
        </w:rPr>
        <w:t xml:space="preserve"> </w:t>
      </w:r>
      <w:r w:rsidRPr="00D93156">
        <w:rPr>
          <w:color w:val="3A3836" w:themeColor="background2" w:themeShade="40"/>
        </w:rPr>
        <w:t>country.</w:t>
      </w:r>
      <w:r w:rsidRPr="00D93156">
        <w:rPr>
          <w:color w:val="3A3836" w:themeColor="background2" w:themeShade="40"/>
          <w:spacing w:val="-15"/>
        </w:rPr>
        <w:t xml:space="preserve"> </w:t>
      </w:r>
      <w:r w:rsidRPr="00D93156">
        <w:rPr>
          <w:color w:val="3A3836" w:themeColor="background2" w:themeShade="40"/>
        </w:rPr>
        <w:t>It</w:t>
      </w:r>
      <w:r w:rsidRPr="00D93156">
        <w:rPr>
          <w:color w:val="3A3836" w:themeColor="background2" w:themeShade="40"/>
          <w:spacing w:val="-8"/>
        </w:rPr>
        <w:t xml:space="preserve"> </w:t>
      </w:r>
      <w:r w:rsidRPr="00D93156">
        <w:rPr>
          <w:color w:val="3A3836" w:themeColor="background2" w:themeShade="40"/>
        </w:rPr>
        <w:t>is</w:t>
      </w:r>
      <w:r w:rsidRPr="00D93156">
        <w:rPr>
          <w:color w:val="3A3836" w:themeColor="background2" w:themeShade="40"/>
          <w:spacing w:val="-12"/>
        </w:rPr>
        <w:t xml:space="preserve"> </w:t>
      </w:r>
      <w:r w:rsidRPr="00D93156">
        <w:rPr>
          <w:color w:val="3A3836" w:themeColor="background2" w:themeShade="40"/>
        </w:rPr>
        <w:t>the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geospatial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module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of</w:t>
      </w:r>
      <w:r w:rsidRPr="00D93156">
        <w:rPr>
          <w:color w:val="3A3836" w:themeColor="background2" w:themeShade="40"/>
          <w:spacing w:val="-14"/>
        </w:rPr>
        <w:t xml:space="preserve"> </w:t>
      </w:r>
      <w:r w:rsidRPr="00D93156">
        <w:rPr>
          <w:color w:val="3A3836" w:themeColor="background2" w:themeShade="40"/>
        </w:rPr>
        <w:t>plant</w:t>
      </w:r>
      <w:r w:rsidRPr="00D93156">
        <w:rPr>
          <w:color w:val="3A3836" w:themeColor="background2" w:themeShade="40"/>
          <w:spacing w:val="-8"/>
        </w:rPr>
        <w:t xml:space="preserve"> </w:t>
      </w:r>
      <w:r w:rsidRPr="00D93156">
        <w:rPr>
          <w:color w:val="3A3836" w:themeColor="background2" w:themeShade="40"/>
        </w:rPr>
        <w:t>asset</w:t>
      </w:r>
      <w:r w:rsidRPr="00D93156">
        <w:rPr>
          <w:color w:val="3A3836" w:themeColor="background2" w:themeShade="40"/>
          <w:spacing w:val="-57"/>
        </w:rPr>
        <w:t xml:space="preserve"> </w:t>
      </w:r>
      <w:r w:rsidRPr="00D93156">
        <w:rPr>
          <w:color w:val="3A3836" w:themeColor="background2" w:themeShade="40"/>
        </w:rPr>
        <w:t>management</w:t>
      </w:r>
      <w:r w:rsidRPr="00D93156">
        <w:rPr>
          <w:color w:val="3A3836" w:themeColor="background2" w:themeShade="40"/>
          <w:spacing w:val="-8"/>
        </w:rPr>
        <w:t xml:space="preserve"> </w:t>
      </w:r>
      <w:r w:rsidRPr="00D93156">
        <w:rPr>
          <w:color w:val="3A3836" w:themeColor="background2" w:themeShade="40"/>
        </w:rPr>
        <w:t>Solution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that</w:t>
      </w:r>
      <w:r w:rsidRPr="00D93156">
        <w:rPr>
          <w:color w:val="3A3836" w:themeColor="background2" w:themeShade="40"/>
          <w:spacing w:val="-9"/>
        </w:rPr>
        <w:t xml:space="preserve"> </w:t>
      </w:r>
      <w:r w:rsidRPr="00D93156">
        <w:rPr>
          <w:color w:val="3A3836" w:themeColor="background2" w:themeShade="40"/>
        </w:rPr>
        <w:t>enables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users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to</w:t>
      </w:r>
      <w:r w:rsidRPr="00D93156">
        <w:rPr>
          <w:color w:val="3A3836" w:themeColor="background2" w:themeShade="40"/>
          <w:spacing w:val="-6"/>
        </w:rPr>
        <w:t xml:space="preserve"> </w:t>
      </w:r>
      <w:r w:rsidRPr="00D93156">
        <w:rPr>
          <w:color w:val="3A3836" w:themeColor="background2" w:themeShade="40"/>
        </w:rPr>
        <w:t>quickly</w:t>
      </w:r>
      <w:r w:rsidRPr="00D93156">
        <w:rPr>
          <w:color w:val="3A3836" w:themeColor="background2" w:themeShade="40"/>
          <w:spacing w:val="-9"/>
        </w:rPr>
        <w:t xml:space="preserve"> </w:t>
      </w:r>
      <w:r w:rsidRPr="00D93156">
        <w:rPr>
          <w:color w:val="3A3836" w:themeColor="background2" w:themeShade="40"/>
        </w:rPr>
        <w:t>determine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customer</w:t>
      </w:r>
      <w:r w:rsidRPr="00D93156">
        <w:rPr>
          <w:color w:val="3A3836" w:themeColor="background2" w:themeShade="40"/>
          <w:spacing w:val="-58"/>
        </w:rPr>
        <w:t xml:space="preserve"> </w:t>
      </w:r>
      <w:r w:rsidRPr="00D93156">
        <w:rPr>
          <w:color w:val="3A3836" w:themeColor="background2" w:themeShade="40"/>
        </w:rPr>
        <w:t>serviceability and provides a holistic view of the installed plant assets</w:t>
      </w:r>
      <w:r w:rsidRPr="00D93156">
        <w:rPr>
          <w:color w:val="3A3836" w:themeColor="background2" w:themeShade="40"/>
          <w:spacing w:val="1"/>
        </w:rPr>
        <w:t xml:space="preserve"> </w:t>
      </w:r>
      <w:r w:rsidRPr="00D93156">
        <w:rPr>
          <w:color w:val="3A3836" w:themeColor="background2" w:themeShade="40"/>
        </w:rPr>
        <w:t>from a location and capacity perspective. The foundation of the GIS</w:t>
      </w:r>
      <w:r w:rsidRPr="00D93156">
        <w:rPr>
          <w:color w:val="3A3836" w:themeColor="background2" w:themeShade="40"/>
          <w:spacing w:val="1"/>
        </w:rPr>
        <w:t xml:space="preserve"> </w:t>
      </w:r>
      <w:r w:rsidRPr="00D93156">
        <w:rPr>
          <w:color w:val="3A3836" w:themeColor="background2" w:themeShade="40"/>
        </w:rPr>
        <w:t>module</w:t>
      </w:r>
      <w:r w:rsidRPr="00D93156">
        <w:rPr>
          <w:color w:val="3A3836" w:themeColor="background2" w:themeShade="40"/>
          <w:spacing w:val="-7"/>
        </w:rPr>
        <w:t xml:space="preserve"> </w:t>
      </w:r>
      <w:r w:rsidRPr="00D93156">
        <w:rPr>
          <w:color w:val="3A3836" w:themeColor="background2" w:themeShade="40"/>
        </w:rPr>
        <w:t>is</w:t>
      </w:r>
      <w:r w:rsidRPr="00D93156">
        <w:rPr>
          <w:color w:val="3A3836" w:themeColor="background2" w:themeShade="40"/>
          <w:spacing w:val="-13"/>
        </w:rPr>
        <w:t xml:space="preserve"> </w:t>
      </w:r>
      <w:r w:rsidRPr="00D93156">
        <w:rPr>
          <w:color w:val="3A3836" w:themeColor="background2" w:themeShade="40"/>
        </w:rPr>
        <w:t>built</w:t>
      </w:r>
      <w:r w:rsidRPr="00D93156">
        <w:rPr>
          <w:color w:val="3A3836" w:themeColor="background2" w:themeShade="40"/>
          <w:spacing w:val="-8"/>
        </w:rPr>
        <w:t xml:space="preserve"> </w:t>
      </w:r>
      <w:r w:rsidRPr="00D93156">
        <w:rPr>
          <w:color w:val="3A3836" w:themeColor="background2" w:themeShade="40"/>
        </w:rPr>
        <w:t>on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a</w:t>
      </w:r>
      <w:r w:rsidRPr="00D93156">
        <w:rPr>
          <w:color w:val="3A3836" w:themeColor="background2" w:themeShade="40"/>
          <w:spacing w:val="-13"/>
        </w:rPr>
        <w:t xml:space="preserve"> </w:t>
      </w:r>
      <w:r w:rsidRPr="00D93156">
        <w:rPr>
          <w:color w:val="3A3836" w:themeColor="background2" w:themeShade="40"/>
        </w:rPr>
        <w:t>tightly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integrated</w:t>
      </w:r>
      <w:r w:rsidRPr="00D93156">
        <w:rPr>
          <w:color w:val="3A3836" w:themeColor="background2" w:themeShade="40"/>
          <w:spacing w:val="-10"/>
        </w:rPr>
        <w:t xml:space="preserve"> </w:t>
      </w:r>
      <w:r w:rsidRPr="00D93156">
        <w:rPr>
          <w:color w:val="3A3836" w:themeColor="background2" w:themeShade="40"/>
        </w:rPr>
        <w:t>workflow</w:t>
      </w:r>
      <w:r w:rsidRPr="00D93156">
        <w:rPr>
          <w:color w:val="3A3836" w:themeColor="background2" w:themeShade="40"/>
          <w:spacing w:val="-8"/>
        </w:rPr>
        <w:t xml:space="preserve"> </w:t>
      </w:r>
      <w:r w:rsidRPr="00D93156">
        <w:rPr>
          <w:color w:val="3A3836" w:themeColor="background2" w:themeShade="40"/>
        </w:rPr>
        <w:t>system</w:t>
      </w:r>
      <w:r w:rsidRPr="00D93156">
        <w:rPr>
          <w:color w:val="3A3836" w:themeColor="background2" w:themeShade="40"/>
          <w:spacing w:val="-12"/>
        </w:rPr>
        <w:t xml:space="preserve"> </w:t>
      </w:r>
      <w:r w:rsidRPr="00D93156">
        <w:rPr>
          <w:color w:val="3A3836" w:themeColor="background2" w:themeShade="40"/>
        </w:rPr>
        <w:t>which</w:t>
      </w:r>
      <w:r w:rsidRPr="00D93156">
        <w:rPr>
          <w:color w:val="3A3836" w:themeColor="background2" w:themeShade="40"/>
          <w:spacing w:val="-11"/>
        </w:rPr>
        <w:t xml:space="preserve"> </w:t>
      </w:r>
      <w:r w:rsidRPr="00D93156">
        <w:rPr>
          <w:color w:val="3A3836" w:themeColor="background2" w:themeShade="40"/>
        </w:rPr>
        <w:t>provides</w:t>
      </w:r>
      <w:r w:rsidRPr="00D93156">
        <w:rPr>
          <w:color w:val="3A3836" w:themeColor="background2" w:themeShade="40"/>
          <w:spacing w:val="-57"/>
        </w:rPr>
        <w:t xml:space="preserve"> </w:t>
      </w:r>
      <w:r w:rsidRPr="00D93156">
        <w:rPr>
          <w:color w:val="3A3836" w:themeColor="background2" w:themeShade="40"/>
        </w:rPr>
        <w:t>linkages from the design to enable field technicians to increase their</w:t>
      </w:r>
      <w:r w:rsidRPr="00D93156">
        <w:rPr>
          <w:color w:val="3A3836" w:themeColor="background2" w:themeShade="40"/>
          <w:spacing w:val="1"/>
        </w:rPr>
        <w:t xml:space="preserve"> </w:t>
      </w:r>
      <w:r w:rsidRPr="00D93156">
        <w:rPr>
          <w:color w:val="3A3836" w:themeColor="background2" w:themeShade="40"/>
        </w:rPr>
        <w:t>efficiency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and reduce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overall cost per</w:t>
      </w:r>
      <w:r w:rsidRPr="00D93156">
        <w:rPr>
          <w:color w:val="3A3836" w:themeColor="background2" w:themeShade="40"/>
          <w:spacing w:val="4"/>
        </w:rPr>
        <w:t xml:space="preserve"> </w:t>
      </w:r>
      <w:r w:rsidRPr="00D93156">
        <w:rPr>
          <w:color w:val="3A3836" w:themeColor="background2" w:themeShade="40"/>
        </w:rPr>
        <w:t>subscriber.</w:t>
      </w:r>
    </w:p>
    <w:p w:rsidRPr="00D93156" w:rsidR="000B07B0" w:rsidP="000B07B0" w:rsidRDefault="000B07B0" w14:paraId="2CB93852" w14:textId="23D8C759">
      <w:pPr>
        <w:pStyle w:val="Heading3"/>
        <w:rPr>
          <w:color w:val="3A3836" w:themeColor="background2" w:themeShade="40"/>
        </w:rPr>
      </w:pPr>
      <w:r w:rsidRPr="00D93156">
        <w:rPr>
          <w:b/>
          <w:color w:val="3A3836" w:themeColor="background2" w:themeShade="40"/>
          <w:spacing w:val="-1"/>
        </w:rPr>
        <w:t>Technologies</w:t>
      </w:r>
      <w:r w:rsidRPr="00D93156">
        <w:rPr>
          <w:b/>
          <w:color w:val="3A3836" w:themeColor="background2" w:themeShade="40"/>
          <w:spacing w:val="-14"/>
        </w:rPr>
        <w:t xml:space="preserve"> </w:t>
      </w:r>
      <w:r w:rsidRPr="00D93156">
        <w:rPr>
          <w:b/>
          <w:color w:val="3A3836" w:themeColor="background2" w:themeShade="40"/>
          <w:spacing w:val="-1"/>
        </w:rPr>
        <w:t>used:</w:t>
      </w:r>
      <w:r w:rsidRPr="00D93156">
        <w:rPr>
          <w:b/>
          <w:color w:val="3A3836" w:themeColor="background2" w:themeShade="40"/>
          <w:spacing w:val="-6"/>
        </w:rPr>
        <w:t xml:space="preserve"> </w:t>
      </w:r>
      <w:r w:rsidRPr="00D93156">
        <w:rPr>
          <w:color w:val="3A3836" w:themeColor="background2" w:themeShade="40"/>
          <w:spacing w:val="-1"/>
        </w:rPr>
        <w:t>Backbonejs,</w:t>
      </w:r>
      <w:r w:rsidRPr="00D93156">
        <w:rPr>
          <w:color w:val="3A3836" w:themeColor="background2" w:themeShade="40"/>
          <w:spacing w:val="-5"/>
        </w:rPr>
        <w:t xml:space="preserve"> </w:t>
      </w:r>
      <w:r w:rsidRPr="00D93156">
        <w:rPr>
          <w:color w:val="3A3836" w:themeColor="background2" w:themeShade="40"/>
        </w:rPr>
        <w:t>Java</w:t>
      </w:r>
      <w:r w:rsidRPr="00D93156">
        <w:rPr>
          <w:color w:val="3A3836" w:themeColor="background2" w:themeShade="40"/>
          <w:spacing w:val="-6"/>
        </w:rPr>
        <w:t xml:space="preserve"> </w:t>
      </w:r>
      <w:r w:rsidRPr="00D93156">
        <w:rPr>
          <w:color w:val="3A3836" w:themeColor="background2" w:themeShade="40"/>
        </w:rPr>
        <w:t>8,</w:t>
      </w:r>
      <w:r w:rsidRPr="00D93156">
        <w:rPr>
          <w:color w:val="3A3836" w:themeColor="background2" w:themeShade="40"/>
          <w:spacing w:val="-4"/>
        </w:rPr>
        <w:t xml:space="preserve"> </w:t>
      </w:r>
      <w:r w:rsidRPr="00D93156">
        <w:rPr>
          <w:color w:val="3A3836" w:themeColor="background2" w:themeShade="40"/>
        </w:rPr>
        <w:t>Spring</w:t>
      </w:r>
      <w:r w:rsidRPr="00D93156">
        <w:rPr>
          <w:color w:val="3A3836" w:themeColor="background2" w:themeShade="40"/>
          <w:spacing w:val="-13"/>
        </w:rPr>
        <w:t xml:space="preserve"> </w:t>
      </w:r>
      <w:r w:rsidRPr="00D93156">
        <w:rPr>
          <w:color w:val="3A3836" w:themeColor="background2" w:themeShade="40"/>
        </w:rPr>
        <w:t>Boot,</w:t>
      </w:r>
      <w:r w:rsidRPr="00D93156">
        <w:rPr>
          <w:color w:val="3A3836" w:themeColor="background2" w:themeShade="40"/>
          <w:spacing w:val="62"/>
        </w:rPr>
        <w:t xml:space="preserve"> </w:t>
      </w:r>
      <w:proofErr w:type="gramStart"/>
      <w:r w:rsidRPr="00D93156">
        <w:rPr>
          <w:color w:val="3A3836" w:themeColor="background2" w:themeShade="40"/>
        </w:rPr>
        <w:t>PostgreSQ</w:t>
      </w:r>
      <w:r w:rsidR="00341BB6">
        <w:rPr>
          <w:color w:val="3A3836" w:themeColor="background2" w:themeShade="40"/>
        </w:rPr>
        <w:t>L,</w:t>
      </w:r>
      <w:r w:rsidR="00821884">
        <w:rPr>
          <w:color w:val="3A3836" w:themeColor="background2" w:themeShade="40"/>
        </w:rPr>
        <w:t xml:space="preserve">  </w:t>
      </w:r>
      <w:r w:rsidRPr="00D93156">
        <w:rPr>
          <w:color w:val="3A3836" w:themeColor="background2" w:themeShade="40"/>
        </w:rPr>
        <w:t>Geoserver</w:t>
      </w:r>
      <w:proofErr w:type="gramEnd"/>
      <w:r w:rsidRPr="00D93156">
        <w:rPr>
          <w:color w:val="3A3836" w:themeColor="background2" w:themeShade="40"/>
        </w:rPr>
        <w:t>.</w:t>
      </w:r>
      <w:r w:rsidRPr="00D93156">
        <w:rPr>
          <w:color w:val="3A3836" w:themeColor="background2" w:themeShade="40"/>
          <w:spacing w:val="-2"/>
        </w:rPr>
        <w:t xml:space="preserve"> </w:t>
      </w:r>
      <w:r w:rsidRPr="00D93156">
        <w:rPr>
          <w:color w:val="3A3836" w:themeColor="background2" w:themeShade="40"/>
        </w:rPr>
        <w:t>Microservices</w:t>
      </w:r>
      <w:r w:rsidRPr="00D93156">
        <w:rPr>
          <w:color w:val="3A3836" w:themeColor="background2" w:themeShade="40"/>
          <w:spacing w:val="-2"/>
        </w:rPr>
        <w:t xml:space="preserve"> </w:t>
      </w:r>
      <w:r w:rsidRPr="00D93156">
        <w:rPr>
          <w:color w:val="3A3836" w:themeColor="background2" w:themeShade="40"/>
        </w:rPr>
        <w:t>use</w:t>
      </w:r>
      <w:r w:rsidRPr="00D93156">
        <w:rPr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pure</w:t>
      </w:r>
      <w:r w:rsidRPr="00D93156">
        <w:rPr>
          <w:color w:val="3A3836" w:themeColor="background2" w:themeShade="40"/>
          <w:spacing w:val="-13"/>
        </w:rPr>
        <w:t xml:space="preserve"> </w:t>
      </w:r>
      <w:r w:rsidRPr="00D93156">
        <w:rPr>
          <w:color w:val="3A3836" w:themeColor="background2" w:themeShade="40"/>
        </w:rPr>
        <w:t>JavaScript</w:t>
      </w:r>
      <w:r w:rsidRPr="00D93156">
        <w:rPr>
          <w:color w:val="3A3836" w:themeColor="background2" w:themeShade="40"/>
          <w:sz w:val="22"/>
        </w:rPr>
        <w:t>.</w:t>
      </w:r>
    </w:p>
    <w:p w:rsidRPr="00D93156" w:rsidR="000B07B0" w:rsidP="000B07B0" w:rsidRDefault="000B07B0" w14:paraId="58B26141" w14:textId="77777777">
      <w:pPr>
        <w:pStyle w:val="Heading3"/>
        <w:rPr>
          <w:color w:val="3A3836" w:themeColor="background2" w:themeShade="40"/>
        </w:rPr>
      </w:pPr>
      <w:r w:rsidRPr="00D93156">
        <w:rPr>
          <w:b/>
          <w:color w:val="3A3836" w:themeColor="background2" w:themeShade="40"/>
        </w:rPr>
        <w:t>Application</w:t>
      </w:r>
      <w:r w:rsidRPr="00D93156">
        <w:rPr>
          <w:b/>
          <w:color w:val="3A3836" w:themeColor="background2" w:themeShade="40"/>
          <w:spacing w:val="-2"/>
        </w:rPr>
        <w:t xml:space="preserve"> </w:t>
      </w:r>
      <w:r w:rsidRPr="00D93156">
        <w:rPr>
          <w:b/>
          <w:color w:val="3A3836" w:themeColor="background2" w:themeShade="40"/>
        </w:rPr>
        <w:t>Server:</w:t>
      </w:r>
      <w:r w:rsidRPr="00D93156">
        <w:rPr>
          <w:b/>
          <w:color w:val="3A3836" w:themeColor="background2" w:themeShade="40"/>
          <w:spacing w:val="-1"/>
        </w:rPr>
        <w:t xml:space="preserve"> </w:t>
      </w:r>
      <w:r w:rsidRPr="00D93156">
        <w:rPr>
          <w:color w:val="3A3836" w:themeColor="background2" w:themeShade="40"/>
        </w:rPr>
        <w:t>Apache</w:t>
      </w:r>
      <w:r w:rsidRPr="00D93156">
        <w:rPr>
          <w:color w:val="3A3836" w:themeColor="background2" w:themeShade="40"/>
          <w:spacing w:val="-2"/>
        </w:rPr>
        <w:t xml:space="preserve"> </w:t>
      </w:r>
      <w:r w:rsidRPr="00D93156">
        <w:rPr>
          <w:color w:val="3A3836" w:themeColor="background2" w:themeShade="40"/>
        </w:rPr>
        <w:t>Tomcat8</w:t>
      </w:r>
    </w:p>
    <w:p w:rsidR="000B07B0" w:rsidP="000B07B0" w:rsidRDefault="000B07B0" w14:textId="46B11045" w14:paraId="11CA0195">
      <w:pPr>
        <w:pStyle w:val="Heading3"/>
        <w:rPr>
          <w:color w:val="3A3836" w:themeColor="background2" w:themeShade="40"/>
        </w:rPr>
      </w:pPr>
      <w:r w:rsidRPr="22826E06" w:rsidR="000B07B0">
        <w:rPr>
          <w:b w:val="1"/>
          <w:bCs w:val="1"/>
          <w:color w:val="3A3836" w:themeColor="background2" w:themeShade="40"/>
        </w:rPr>
        <w:t>Client</w:t>
      </w:r>
      <w:r w:rsidRPr="22826E06" w:rsidR="000B07B0">
        <w:rPr>
          <w:b w:val="1"/>
          <w:bCs w:val="1"/>
          <w:color w:val="3A3836" w:themeColor="background2" w:themeShade="40"/>
          <w:spacing w:val="-2"/>
        </w:rPr>
        <w:t xml:space="preserve"> </w:t>
      </w:r>
      <w:r w:rsidRPr="22826E06" w:rsidR="000B07B0">
        <w:rPr>
          <w:b w:val="1"/>
          <w:bCs w:val="1"/>
          <w:color w:val="3A3836" w:themeColor="background2" w:themeShade="40"/>
        </w:rPr>
        <w:t>Worked</w:t>
      </w:r>
      <w:r w:rsidRPr="22826E06" w:rsidR="000B07B0">
        <w:rPr>
          <w:b w:val="1"/>
          <w:bCs w:val="1"/>
          <w:color w:val="3A3836" w:themeColor="background2" w:themeShade="40"/>
          <w:spacing w:val="-1"/>
        </w:rPr>
        <w:t xml:space="preserve"> </w:t>
      </w:r>
      <w:r w:rsidRPr="22826E06" w:rsidR="000B07B0">
        <w:rPr>
          <w:b w:val="1"/>
          <w:bCs w:val="1"/>
          <w:color w:val="3A3836" w:themeColor="background2" w:themeShade="40"/>
        </w:rPr>
        <w:t>for:</w:t>
      </w:r>
      <w:r w:rsidRPr="22826E06" w:rsidR="000B07B0">
        <w:rPr>
          <w:b w:val="1"/>
          <w:bCs w:val="1"/>
          <w:color w:val="3A3836" w:themeColor="background2" w:themeShade="40"/>
          <w:spacing w:val="-2"/>
        </w:rPr>
        <w:t xml:space="preserve"> </w:t>
      </w:r>
      <w:r w:rsidRPr="00D93156" w:rsidR="000B07B0">
        <w:rPr>
          <w:color w:val="3A3836" w:themeColor="background2" w:themeShade="40"/>
        </w:rPr>
        <w:t>Downer</w:t>
      </w:r>
      <w:r w:rsidR="000B07B0">
        <w:rPr>
          <w:color w:val="3A3836" w:themeColor="background2" w:themeShade="40"/>
        </w:rPr>
        <w:t>, Jacobs</w:t>
      </w:r>
    </w:p>
    <w:p w:rsidR="10764DE1" w:rsidP="10764DE1" w:rsidRDefault="10764DE1" w14:paraId="5ED62CF3" w14:textId="2A25DCD9">
      <w:pPr>
        <w:pStyle w:val="Normal"/>
      </w:pPr>
    </w:p>
    <w:sdt>
      <w:sdtPr>
        <w:alias w:val="Education:"/>
        <w:tag w:val="Education:"/>
        <w:id w:val="807127995"/>
        <w:placeholder>
          <w:docPart w:val="259ED4FB30C641938DE4C5F27C573A12"/>
        </w:placeholder>
        <w:temporary/>
        <w:showingPlcHdr/>
        <w15:appearance w15:val="hidden"/>
      </w:sdtPr>
      <w:sdtContent>
        <w:p w:rsidR="000B07B0" w:rsidP="000B07B0" w:rsidRDefault="000B07B0" w14:paraId="3CBB51F5" w14:textId="77777777">
          <w:pPr>
            <w:pStyle w:val="Heading1"/>
          </w:pPr>
          <w:r w:rsidRPr="00F607F3">
            <w:rPr>
              <w:u w:val="single"/>
            </w:rPr>
            <w:t>Education</w:t>
          </w:r>
        </w:p>
      </w:sdtContent>
    </w:sdt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0"/>
        <w:gridCol w:w="842"/>
      </w:tblGrid>
      <w:tr w:rsidR="000B07B0" w:rsidTr="005275C6" w14:paraId="358C605E" w14:textId="77777777">
        <w:trPr>
          <w:trHeight w:val="424"/>
        </w:trPr>
        <w:tc>
          <w:tcPr>
            <w:tcW w:w="5950" w:type="dxa"/>
            <w:tcBorders>
              <w:top w:val="single" w:color="000000" w:sz="18" w:space="0"/>
            </w:tcBorders>
          </w:tcPr>
          <w:p w:rsidR="000B07B0" w:rsidP="005275C6" w:rsidRDefault="000B07B0" w14:paraId="7943F66C" w14:textId="77777777">
            <w:pPr>
              <w:pStyle w:val="TableParagraph"/>
              <w:spacing w:before="13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Science).</w:t>
            </w:r>
          </w:p>
        </w:tc>
        <w:tc>
          <w:tcPr>
            <w:tcW w:w="842" w:type="dxa"/>
            <w:tcBorders>
              <w:top w:val="single" w:color="000000" w:sz="18" w:space="0"/>
            </w:tcBorders>
          </w:tcPr>
          <w:p w:rsidR="000B07B0" w:rsidP="005275C6" w:rsidRDefault="000B07B0" w14:paraId="3F5185F2" w14:textId="77777777">
            <w:pPr>
              <w:pStyle w:val="TableParagraph"/>
              <w:spacing w:before="132" w:line="272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0B07B0" w:rsidTr="005275C6" w14:paraId="74490670" w14:textId="77777777">
        <w:trPr>
          <w:trHeight w:val="422"/>
        </w:trPr>
        <w:tc>
          <w:tcPr>
            <w:tcW w:w="5950" w:type="dxa"/>
          </w:tcPr>
          <w:p w:rsidR="000B07B0" w:rsidP="005275C6" w:rsidRDefault="000B07B0" w14:paraId="6559CC9D" w14:textId="7777777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Rajagiri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842" w:type="dxa"/>
          </w:tcPr>
          <w:p w:rsidR="000B07B0" w:rsidP="005275C6" w:rsidRDefault="000B07B0" w14:paraId="410B9467" w14:textId="77777777">
            <w:pPr>
              <w:pStyle w:val="TableParagraph"/>
              <w:spacing w:before="6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0B07B0" w:rsidTr="005275C6" w14:paraId="073E6B50" w14:textId="77777777">
        <w:trPr>
          <w:trHeight w:val="432"/>
        </w:trPr>
        <w:tc>
          <w:tcPr>
            <w:tcW w:w="5950" w:type="dxa"/>
          </w:tcPr>
          <w:p w:rsidR="000B07B0" w:rsidP="005275C6" w:rsidRDefault="000B07B0" w14:paraId="3088DA6B" w14:textId="77777777"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</w:p>
        </w:tc>
        <w:tc>
          <w:tcPr>
            <w:tcW w:w="842" w:type="dxa"/>
          </w:tcPr>
          <w:p w:rsidR="000B07B0" w:rsidP="005275C6" w:rsidRDefault="000B07B0" w14:paraId="0D300BB9" w14:textId="77777777">
            <w:pPr>
              <w:pStyle w:val="TableParagraph"/>
              <w:spacing w:before="130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  <w:tr w:rsidR="000B07B0" w:rsidTr="005275C6" w14:paraId="23457D02" w14:textId="77777777">
        <w:trPr>
          <w:trHeight w:val="402"/>
        </w:trPr>
        <w:tc>
          <w:tcPr>
            <w:tcW w:w="5950" w:type="dxa"/>
          </w:tcPr>
          <w:p w:rsidR="000B07B0" w:rsidP="005275C6" w:rsidRDefault="000B07B0" w14:paraId="00A78AE6" w14:textId="77777777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Examination.</w:t>
            </w:r>
          </w:p>
        </w:tc>
        <w:tc>
          <w:tcPr>
            <w:tcW w:w="842" w:type="dxa"/>
          </w:tcPr>
          <w:p w:rsidR="000B07B0" w:rsidP="005275C6" w:rsidRDefault="000B07B0" w14:paraId="36883AD3" w14:textId="77777777">
            <w:pPr>
              <w:pStyle w:val="TableParagraph"/>
              <w:spacing w:before="10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0B07B0" w:rsidTr="005275C6" w14:paraId="7F0244D5" w14:textId="77777777">
        <w:trPr>
          <w:trHeight w:val="382"/>
        </w:trPr>
        <w:tc>
          <w:tcPr>
            <w:tcW w:w="5950" w:type="dxa"/>
          </w:tcPr>
          <w:p w:rsidR="000B07B0" w:rsidP="005275C6" w:rsidRDefault="000B07B0" w14:paraId="3BD97830" w14:textId="77777777">
            <w:pPr>
              <w:pStyle w:val="TableParagraph"/>
              <w:spacing w:before="105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842" w:type="dxa"/>
          </w:tcPr>
          <w:p w:rsidR="000B07B0" w:rsidP="005275C6" w:rsidRDefault="000B07B0" w14:paraId="20E4A7B3" w14:textId="77777777">
            <w:pPr>
              <w:pStyle w:val="TableParagraph"/>
              <w:spacing w:before="105" w:line="257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</w:tr>
      <w:tr w:rsidR="000B07B0" w:rsidTr="005275C6" w14:paraId="3420CF6F" w14:textId="77777777">
        <w:trPr>
          <w:trHeight w:val="267"/>
        </w:trPr>
        <w:tc>
          <w:tcPr>
            <w:tcW w:w="5950" w:type="dxa"/>
          </w:tcPr>
          <w:p w:rsidR="000B07B0" w:rsidP="005275C6" w:rsidRDefault="000B07B0" w14:paraId="1517922C" w14:textId="77777777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Kerala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842" w:type="dxa"/>
          </w:tcPr>
          <w:p w:rsidR="000B07B0" w:rsidP="005275C6" w:rsidRDefault="000B07B0" w14:paraId="444F5FF3" w14:textId="77777777">
            <w:pPr>
              <w:pStyle w:val="TableParagraph"/>
              <w:spacing w:line="247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:rsidRPr="00C5137F" w:rsidR="000B07B0" w:rsidP="000B07B0" w:rsidRDefault="000B07B0" w14:paraId="69C2AD36" w14:textId="77777777"/>
    <w:p w:rsidR="000B07B0" w:rsidP="000B07B0" w:rsidRDefault="000B07B0" w14:paraId="6C7BF34A" w14:textId="77777777">
      <w:pPr>
        <w:pStyle w:val="Heading1"/>
        <w:spacing w:before="0"/>
        <w:rPr>
          <w:u w:val="single"/>
        </w:rPr>
      </w:pPr>
      <w:r w:rsidRPr="00492A05">
        <w:rPr>
          <w:u w:val="single"/>
        </w:rPr>
        <w:t>Achievements</w:t>
      </w:r>
    </w:p>
    <w:p w:rsidRPr="00D74C37" w:rsidR="000B07B0" w:rsidP="000B07B0" w:rsidRDefault="000B07B0" w14:paraId="6A3155B1" w14:textId="188D3B1D">
      <w:pPr>
        <w:pStyle w:val="ListBullet"/>
        <w:rPr>
          <w:sz w:val="24"/>
          <w:szCs w:val="24"/>
        </w:rPr>
      </w:pPr>
      <w:r w:rsidRPr="6793B626" w:rsidR="000B07B0">
        <w:rPr>
          <w:sz w:val="24"/>
          <w:szCs w:val="24"/>
        </w:rPr>
        <w:t>FSE Jr. Software Engineer Accredited</w:t>
      </w:r>
      <w:r w:rsidRPr="6793B626" w:rsidR="6A5B4FF5">
        <w:rPr>
          <w:sz w:val="24"/>
          <w:szCs w:val="24"/>
        </w:rPr>
        <w:t xml:space="preserve"> 0n July 2022</w:t>
      </w:r>
      <w:r w:rsidRPr="6793B626" w:rsidR="000B07B0">
        <w:rPr>
          <w:sz w:val="24"/>
          <w:szCs w:val="24"/>
        </w:rPr>
        <w:t>.</w:t>
      </w:r>
    </w:p>
    <w:p w:rsidR="000B07B0" w:rsidP="000B07B0" w:rsidRDefault="000B07B0" w14:paraId="0234842C" w14:textId="77777777">
      <w:pPr>
        <w:pStyle w:val="ListBullet"/>
        <w:rPr>
          <w:sz w:val="24"/>
          <w:szCs w:val="24"/>
        </w:rPr>
      </w:pPr>
      <w:r w:rsidRPr="00D74C37">
        <w:rPr>
          <w:sz w:val="24"/>
          <w:szCs w:val="24"/>
        </w:rPr>
        <w:t>Won silver medal in HackFSE March-July 2022</w:t>
      </w:r>
      <w:r>
        <w:rPr>
          <w:sz w:val="24"/>
          <w:szCs w:val="24"/>
        </w:rPr>
        <w:t>.</w:t>
      </w:r>
    </w:p>
    <w:p w:rsidRPr="001A25AB" w:rsidR="000B07B0" w:rsidP="001A25AB" w:rsidRDefault="000B07B0" w14:paraId="6DDE4FC3" w14:textId="0AB61F9A">
      <w:pPr>
        <w:pStyle w:val="ListBullet"/>
        <w:rPr>
          <w:sz w:val="24"/>
          <w:szCs w:val="24"/>
        </w:rPr>
      </w:pPr>
      <w:r w:rsidRPr="000B07B0">
        <w:rPr>
          <w:szCs w:val="24"/>
        </w:rPr>
        <w:t>Recognized in previous company for NABIDH certification</w:t>
      </w:r>
      <w:r>
        <w:rPr>
          <w:szCs w:val="24"/>
        </w:rPr>
        <w:t>.</w:t>
      </w:r>
    </w:p>
    <w:p w:rsidRPr="001A25AB" w:rsidR="000B07B0" w:rsidP="001A25AB" w:rsidRDefault="001A25AB" w14:paraId="10208C4B" w14:textId="3C62D0EB">
      <w:pPr>
        <w:pStyle w:val="Heading1"/>
        <w:rPr>
          <w:u w:val="single"/>
        </w:rPr>
      </w:pPr>
      <w:r w:rsidRPr="001A25AB">
        <w:rPr>
          <w:u w:val="single"/>
        </w:rPr>
        <w:t>Declaration</w:t>
      </w:r>
    </w:p>
    <w:p w:rsidR="009B7FF1" w:rsidP="009B7FF1" w:rsidRDefault="009B7FF1" w14:paraId="38F9987C" w14:textId="1D9EBEA4">
      <w:pPr>
        <w:pStyle w:val="Heading3"/>
        <w:ind w:firstLine="720"/>
        <w:rPr>
          <w:color w:val="3A3836" w:themeColor="background2" w:themeShade="40"/>
        </w:rPr>
      </w:pPr>
      <w:r w:rsidRPr="009B7FF1">
        <w:rPr>
          <w:color w:val="3A3836" w:themeColor="background2" w:themeShade="40"/>
        </w:rPr>
        <w:t>I hereby declare that all the information provided is true to the best of my knowledge and can</w:t>
      </w:r>
      <w:r w:rsidRPr="009B7FF1">
        <w:rPr>
          <w:color w:val="3A3836" w:themeColor="background2" w:themeShade="40"/>
          <w:spacing w:val="-57"/>
        </w:rPr>
        <w:t xml:space="preserve"> </w:t>
      </w:r>
      <w:r w:rsidRPr="009B7FF1">
        <w:rPr>
          <w:color w:val="3A3836" w:themeColor="background2" w:themeShade="40"/>
        </w:rPr>
        <w:t>be</w:t>
      </w:r>
      <w:r w:rsidRPr="009B7FF1">
        <w:rPr>
          <w:color w:val="3A3836" w:themeColor="background2" w:themeShade="40"/>
          <w:spacing w:val="-2"/>
        </w:rPr>
        <w:t xml:space="preserve"> </w:t>
      </w:r>
      <w:r w:rsidRPr="009B7FF1">
        <w:rPr>
          <w:color w:val="3A3836" w:themeColor="background2" w:themeShade="40"/>
        </w:rPr>
        <w:t>supported by relevant</w:t>
      </w:r>
      <w:r w:rsidRPr="009B7FF1">
        <w:rPr>
          <w:color w:val="3A3836" w:themeColor="background2" w:themeShade="40"/>
          <w:spacing w:val="2"/>
        </w:rPr>
        <w:t xml:space="preserve"> </w:t>
      </w:r>
      <w:r w:rsidRPr="009B7FF1">
        <w:rPr>
          <w:color w:val="3A3836" w:themeColor="background2" w:themeShade="40"/>
        </w:rPr>
        <w:t>documents as</w:t>
      </w:r>
      <w:r w:rsidRPr="009B7FF1">
        <w:rPr>
          <w:color w:val="3A3836" w:themeColor="background2" w:themeShade="40"/>
          <w:spacing w:val="2"/>
        </w:rPr>
        <w:t xml:space="preserve"> </w:t>
      </w:r>
      <w:r w:rsidRPr="009B7FF1">
        <w:rPr>
          <w:color w:val="3A3836" w:themeColor="background2" w:themeShade="40"/>
        </w:rPr>
        <w:t>required.</w:t>
      </w:r>
    </w:p>
    <w:p w:rsidR="00F62CEC" w:rsidP="00F62CEC" w:rsidRDefault="00F62CEC" w14:paraId="6E045FA2" w14:textId="38D5C3B0"/>
    <w:p w:rsidRPr="00AA4C29" w:rsidR="00AA4C29" w:rsidP="00AA4C29" w:rsidRDefault="00AA4C29" w14:paraId="71D6F682" w14:textId="11EBCC4F">
      <w:pPr>
        <w:pStyle w:val="Heading3"/>
        <w:rPr>
          <w:color w:val="3A3836" w:themeColor="background2" w:themeShade="40"/>
        </w:rPr>
      </w:pPr>
      <w:r w:rsidRPr="00AA4C29">
        <w:rPr>
          <w:color w:val="3A3836" w:themeColor="background2" w:themeShade="40"/>
        </w:rPr>
        <w:t>Place:</w:t>
      </w:r>
      <w:r w:rsidRPr="00AA4C29">
        <w:rPr>
          <w:color w:val="3A3836" w:themeColor="background2" w:themeShade="40"/>
          <w:spacing w:val="-2"/>
        </w:rPr>
        <w:t xml:space="preserve"> </w:t>
      </w:r>
      <w:r w:rsidRPr="00AA4C29">
        <w:rPr>
          <w:color w:val="3A3836" w:themeColor="background2" w:themeShade="40"/>
        </w:rPr>
        <w:t>Cochin</w:t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>(Sign)</w:t>
      </w:r>
    </w:p>
    <w:p w:rsidRPr="00AA4C29" w:rsidR="00AA4C29" w:rsidP="00AA4C29" w:rsidRDefault="00AA4C29" w14:paraId="5EBBBD67" w14:textId="5307BDA4">
      <w:pPr>
        <w:pStyle w:val="Heading3"/>
        <w:rPr>
          <w:color w:val="3A3836" w:themeColor="background2" w:themeShade="40"/>
        </w:rPr>
      </w:pPr>
      <w:r w:rsidRPr="00AA4C29">
        <w:rPr>
          <w:color w:val="3A3836" w:themeColor="background2" w:themeShade="40"/>
        </w:rPr>
        <w:t>Date:</w:t>
      </w:r>
      <w:r w:rsidR="005566E9">
        <w:rPr>
          <w:color w:val="3A3836" w:themeColor="background2" w:themeShade="40"/>
        </w:rPr>
        <w:t xml:space="preserve"> </w:t>
      </w:r>
      <w:r w:rsidR="000C2535">
        <w:rPr>
          <w:color w:val="3A3836" w:themeColor="background2" w:themeShade="40"/>
        </w:rPr>
        <w:t>03-02-2023</w:t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>
        <w:rPr>
          <w:color w:val="3A3836" w:themeColor="background2" w:themeShade="40"/>
        </w:rPr>
        <w:tab/>
      </w:r>
      <w:r w:rsidR="000C2535">
        <w:rPr>
          <w:color w:val="3A3836" w:themeColor="background2" w:themeShade="40"/>
        </w:rPr>
        <w:t xml:space="preserve">   </w:t>
      </w:r>
      <w:r w:rsidR="000C2535">
        <w:rPr>
          <w:color w:val="3A3836" w:themeColor="background2" w:themeShade="40"/>
        </w:rPr>
        <w:tab/>
      </w:r>
      <w:r w:rsidR="005566E9">
        <w:rPr>
          <w:color w:val="3A3836" w:themeColor="background2" w:themeShade="40"/>
        </w:rPr>
        <w:t xml:space="preserve">          </w:t>
      </w:r>
      <w:r w:rsidRPr="00AA4C29">
        <w:rPr>
          <w:color w:val="3A3836" w:themeColor="background2" w:themeShade="40"/>
        </w:rPr>
        <w:t>Bini</w:t>
      </w:r>
      <w:r w:rsidRPr="00AA4C29">
        <w:rPr>
          <w:color w:val="3A3836" w:themeColor="background2" w:themeShade="40"/>
          <w:spacing w:val="-5"/>
        </w:rPr>
        <w:t xml:space="preserve"> </w:t>
      </w:r>
      <w:r w:rsidRPr="00AA4C29">
        <w:rPr>
          <w:color w:val="3A3836" w:themeColor="background2" w:themeShade="40"/>
        </w:rPr>
        <w:t>Babu</w:t>
      </w:r>
    </w:p>
    <w:p w:rsidRPr="00AA4C29" w:rsidR="00F62CEC" w:rsidP="00AA4C29" w:rsidRDefault="00F62CEC" w14:paraId="7BC0F7E6" w14:textId="77777777">
      <w:pPr>
        <w:pStyle w:val="Heading3"/>
        <w:rPr>
          <w:color w:val="3A3836" w:themeColor="background2" w:themeShade="40"/>
        </w:rPr>
      </w:pPr>
    </w:p>
    <w:p w:rsidRPr="000B07B0" w:rsidR="000B07B0" w:rsidP="000B07B0" w:rsidRDefault="000B07B0" w14:paraId="05AC440D" w14:textId="77777777"/>
    <w:p w:rsidRPr="00D93156" w:rsidR="00C5137F" w:rsidP="00C5137F" w:rsidRDefault="00C5137F" w14:paraId="55BCDDF4" w14:textId="77777777"/>
    <w:p w:rsidRPr="00492A05" w:rsidR="00E41347" w:rsidP="00492A05" w:rsidRDefault="00E41347" w14:paraId="6961073B" w14:textId="77777777">
      <w:pPr>
        <w:pStyle w:val="ListParagraph"/>
      </w:pPr>
    </w:p>
    <w:p w:rsidRPr="004B6A57" w:rsidR="00492A05" w:rsidP="00492A05" w:rsidRDefault="00492A05" w14:paraId="389872EE" w14:textId="77777777">
      <w:pPr>
        <w:pStyle w:val="ListParagraph"/>
      </w:pPr>
    </w:p>
    <w:sectPr w:rsidRPr="004B6A57" w:rsidR="00492A05" w:rsidSect="00617B26">
      <w:pgSz w:w="12240" w:h="15840" w:orient="portrait"/>
      <w:pgMar w:top="1008" w:right="1152" w:bottom="1152" w:left="1152" w:header="720" w:footer="720" w:gutter="0"/>
      <w:pgNumType w:start="1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ACC" w:rsidRDefault="007C5ACC" w14:paraId="5F88E7A4" w14:textId="77777777">
      <w:pPr>
        <w:spacing w:after="0"/>
      </w:pPr>
      <w:r>
        <w:separator/>
      </w:r>
    </w:p>
  </w:endnote>
  <w:endnote w:type="continuationSeparator" w:id="0">
    <w:p w:rsidR="007C5ACC" w:rsidRDefault="007C5ACC" w14:paraId="74676CF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ACC" w:rsidRDefault="007C5ACC" w14:paraId="1BBC0149" w14:textId="77777777">
      <w:pPr>
        <w:spacing w:after="0"/>
      </w:pPr>
      <w:r>
        <w:separator/>
      </w:r>
    </w:p>
  </w:footnote>
  <w:footnote w:type="continuationSeparator" w:id="0">
    <w:p w:rsidR="007C5ACC" w:rsidRDefault="007C5ACC" w14:paraId="4AD30016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EC04CC"/>
    <w:multiLevelType w:val="hybridMultilevel"/>
    <w:tmpl w:val="80ACD258"/>
    <w:lvl w:ilvl="0" w:tplc="244CCA4C">
      <w:start w:val="1"/>
      <w:numFmt w:val="decimal"/>
      <w:lvlText w:val="%1."/>
      <w:lvlJc w:val="left"/>
      <w:pPr>
        <w:ind w:left="893" w:hanging="366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5"/>
        <w:w w:val="97"/>
        <w:sz w:val="24"/>
        <w:szCs w:val="24"/>
      </w:rPr>
    </w:lvl>
    <w:lvl w:ilvl="1" w:tplc="4F2236B8">
      <w:numFmt w:val="bullet"/>
      <w:lvlText w:val="•"/>
      <w:lvlJc w:val="left"/>
      <w:pPr>
        <w:ind w:left="1535" w:hanging="366"/>
      </w:pPr>
      <w:rPr>
        <w:rFonts w:hint="default"/>
      </w:rPr>
    </w:lvl>
    <w:lvl w:ilvl="2" w:tplc="9F748B9E">
      <w:numFmt w:val="bullet"/>
      <w:lvlText w:val="•"/>
      <w:lvlJc w:val="left"/>
      <w:pPr>
        <w:ind w:left="2170" w:hanging="366"/>
      </w:pPr>
      <w:rPr>
        <w:rFonts w:hint="default"/>
      </w:rPr>
    </w:lvl>
    <w:lvl w:ilvl="3" w:tplc="9466900C">
      <w:numFmt w:val="bullet"/>
      <w:lvlText w:val="•"/>
      <w:lvlJc w:val="left"/>
      <w:pPr>
        <w:ind w:left="2805" w:hanging="366"/>
      </w:pPr>
      <w:rPr>
        <w:rFonts w:hint="default"/>
      </w:rPr>
    </w:lvl>
    <w:lvl w:ilvl="4" w:tplc="9B6ACF3A">
      <w:numFmt w:val="bullet"/>
      <w:lvlText w:val="•"/>
      <w:lvlJc w:val="left"/>
      <w:pPr>
        <w:ind w:left="3440" w:hanging="366"/>
      </w:pPr>
      <w:rPr>
        <w:rFonts w:hint="default"/>
      </w:rPr>
    </w:lvl>
    <w:lvl w:ilvl="5" w:tplc="9BA227FC">
      <w:numFmt w:val="bullet"/>
      <w:lvlText w:val="•"/>
      <w:lvlJc w:val="left"/>
      <w:pPr>
        <w:ind w:left="4075" w:hanging="366"/>
      </w:pPr>
      <w:rPr>
        <w:rFonts w:hint="default"/>
      </w:rPr>
    </w:lvl>
    <w:lvl w:ilvl="6" w:tplc="50B21AD2">
      <w:numFmt w:val="bullet"/>
      <w:lvlText w:val="•"/>
      <w:lvlJc w:val="left"/>
      <w:pPr>
        <w:ind w:left="4710" w:hanging="366"/>
      </w:pPr>
      <w:rPr>
        <w:rFonts w:hint="default"/>
      </w:rPr>
    </w:lvl>
    <w:lvl w:ilvl="7" w:tplc="5DC6F24A">
      <w:numFmt w:val="bullet"/>
      <w:lvlText w:val="•"/>
      <w:lvlJc w:val="left"/>
      <w:pPr>
        <w:ind w:left="5345" w:hanging="366"/>
      </w:pPr>
      <w:rPr>
        <w:rFonts w:hint="default"/>
      </w:rPr>
    </w:lvl>
    <w:lvl w:ilvl="8" w:tplc="C60667A0">
      <w:numFmt w:val="bullet"/>
      <w:lvlText w:val="•"/>
      <w:lvlJc w:val="left"/>
      <w:pPr>
        <w:ind w:left="5980" w:hanging="366"/>
      </w:pPr>
      <w:rPr>
        <w:rFonts w:hint="default"/>
      </w:rPr>
    </w:lvl>
  </w:abstractNum>
  <w:abstractNum w:abstractNumId="17" w15:restartNumberingAfterBreak="0">
    <w:nsid w:val="526F40A7"/>
    <w:multiLevelType w:val="hybridMultilevel"/>
    <w:tmpl w:val="0DC824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9F6AF6"/>
    <w:multiLevelType w:val="hybridMultilevel"/>
    <w:tmpl w:val="38128834"/>
    <w:lvl w:ilvl="0" w:tplc="40090001">
      <w:start w:val="1"/>
      <w:numFmt w:val="bullet"/>
      <w:lvlText w:val=""/>
      <w:lvlJc w:val="left"/>
      <w:pPr>
        <w:ind w:left="88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48C5D2A"/>
    <w:multiLevelType w:val="hybridMultilevel"/>
    <w:tmpl w:val="A426C41C"/>
    <w:lvl w:ilvl="0" w:tplc="F2FAEE44">
      <w:numFmt w:val="bullet"/>
      <w:lvlText w:val=""/>
      <w:lvlJc w:val="left"/>
      <w:pPr>
        <w:ind w:left="528" w:hanging="356"/>
      </w:pPr>
      <w:rPr>
        <w:rFonts w:hint="default" w:ascii="Symbol" w:hAnsi="Symbol" w:eastAsia="Symbol" w:cs="Symbol"/>
        <w:b w:val="0"/>
        <w:bCs w:val="0"/>
        <w:i w:val="0"/>
        <w:iCs w:val="0"/>
        <w:w w:val="85"/>
        <w:sz w:val="24"/>
        <w:szCs w:val="24"/>
      </w:rPr>
    </w:lvl>
    <w:lvl w:ilvl="1" w:tplc="670A5A50">
      <w:numFmt w:val="bullet"/>
      <w:lvlText w:val="•"/>
      <w:lvlJc w:val="left"/>
      <w:pPr>
        <w:ind w:left="1196" w:hanging="356"/>
      </w:pPr>
      <w:rPr>
        <w:rFonts w:hint="default"/>
      </w:rPr>
    </w:lvl>
    <w:lvl w:ilvl="2" w:tplc="0FE065F0">
      <w:numFmt w:val="bullet"/>
      <w:lvlText w:val="•"/>
      <w:lvlJc w:val="left"/>
      <w:pPr>
        <w:ind w:left="1872" w:hanging="356"/>
      </w:pPr>
      <w:rPr>
        <w:rFonts w:hint="default"/>
      </w:rPr>
    </w:lvl>
    <w:lvl w:ilvl="3" w:tplc="1758039E">
      <w:numFmt w:val="bullet"/>
      <w:lvlText w:val="•"/>
      <w:lvlJc w:val="left"/>
      <w:pPr>
        <w:ind w:left="2548" w:hanging="356"/>
      </w:pPr>
      <w:rPr>
        <w:rFonts w:hint="default"/>
      </w:rPr>
    </w:lvl>
    <w:lvl w:ilvl="4" w:tplc="FE1AD4E6">
      <w:numFmt w:val="bullet"/>
      <w:lvlText w:val="•"/>
      <w:lvlJc w:val="left"/>
      <w:pPr>
        <w:ind w:left="3224" w:hanging="356"/>
      </w:pPr>
      <w:rPr>
        <w:rFonts w:hint="default"/>
      </w:rPr>
    </w:lvl>
    <w:lvl w:ilvl="5" w:tplc="FB3A8776">
      <w:numFmt w:val="bullet"/>
      <w:lvlText w:val="•"/>
      <w:lvlJc w:val="left"/>
      <w:pPr>
        <w:ind w:left="3901" w:hanging="356"/>
      </w:pPr>
      <w:rPr>
        <w:rFonts w:hint="default"/>
      </w:rPr>
    </w:lvl>
    <w:lvl w:ilvl="6" w:tplc="58CAD140">
      <w:numFmt w:val="bullet"/>
      <w:lvlText w:val="•"/>
      <w:lvlJc w:val="left"/>
      <w:pPr>
        <w:ind w:left="4577" w:hanging="356"/>
      </w:pPr>
      <w:rPr>
        <w:rFonts w:hint="default"/>
      </w:rPr>
    </w:lvl>
    <w:lvl w:ilvl="7" w:tplc="1FF20E14">
      <w:numFmt w:val="bullet"/>
      <w:lvlText w:val="•"/>
      <w:lvlJc w:val="left"/>
      <w:pPr>
        <w:ind w:left="5253" w:hanging="356"/>
      </w:pPr>
      <w:rPr>
        <w:rFonts w:hint="default"/>
      </w:rPr>
    </w:lvl>
    <w:lvl w:ilvl="8" w:tplc="5A6A285A">
      <w:numFmt w:val="bullet"/>
      <w:lvlText w:val="•"/>
      <w:lvlJc w:val="left"/>
      <w:pPr>
        <w:ind w:left="5929" w:hanging="356"/>
      </w:pPr>
      <w:rPr>
        <w:rFonts w:hint="default"/>
      </w:rPr>
    </w:lvl>
  </w:abstractNum>
  <w:num w:numId="1" w16cid:durableId="1391926129">
    <w:abstractNumId w:val="9"/>
  </w:num>
  <w:num w:numId="2" w16cid:durableId="1413038854">
    <w:abstractNumId w:val="9"/>
    <w:lvlOverride w:ilvl="0">
      <w:startOverride w:val="1"/>
    </w:lvlOverride>
  </w:num>
  <w:num w:numId="3" w16cid:durableId="72317267">
    <w:abstractNumId w:val="9"/>
    <w:lvlOverride w:ilvl="0">
      <w:startOverride w:val="1"/>
    </w:lvlOverride>
  </w:num>
  <w:num w:numId="4" w16cid:durableId="304507553">
    <w:abstractNumId w:val="9"/>
    <w:lvlOverride w:ilvl="0">
      <w:startOverride w:val="1"/>
    </w:lvlOverride>
  </w:num>
  <w:num w:numId="5" w16cid:durableId="753353584">
    <w:abstractNumId w:val="8"/>
  </w:num>
  <w:num w:numId="6" w16cid:durableId="2019768675">
    <w:abstractNumId w:val="7"/>
  </w:num>
  <w:num w:numId="7" w16cid:durableId="1989092352">
    <w:abstractNumId w:val="6"/>
  </w:num>
  <w:num w:numId="8" w16cid:durableId="565921384">
    <w:abstractNumId w:val="5"/>
  </w:num>
  <w:num w:numId="9" w16cid:durableId="1380936851">
    <w:abstractNumId w:val="4"/>
  </w:num>
  <w:num w:numId="10" w16cid:durableId="908688773">
    <w:abstractNumId w:val="3"/>
  </w:num>
  <w:num w:numId="11" w16cid:durableId="1903519266">
    <w:abstractNumId w:val="2"/>
  </w:num>
  <w:num w:numId="12" w16cid:durableId="1969583612">
    <w:abstractNumId w:val="1"/>
  </w:num>
  <w:num w:numId="13" w16cid:durableId="1173569012">
    <w:abstractNumId w:val="0"/>
  </w:num>
  <w:num w:numId="14" w16cid:durableId="628365522">
    <w:abstractNumId w:val="13"/>
  </w:num>
  <w:num w:numId="15" w16cid:durableId="675619403">
    <w:abstractNumId w:val="18"/>
  </w:num>
  <w:num w:numId="16" w16cid:durableId="410810814">
    <w:abstractNumId w:val="12"/>
  </w:num>
  <w:num w:numId="17" w16cid:durableId="190143844">
    <w:abstractNumId w:val="15"/>
  </w:num>
  <w:num w:numId="18" w16cid:durableId="1851724032">
    <w:abstractNumId w:val="10"/>
  </w:num>
  <w:num w:numId="19" w16cid:durableId="1833063162">
    <w:abstractNumId w:val="22"/>
  </w:num>
  <w:num w:numId="20" w16cid:durableId="156191834">
    <w:abstractNumId w:val="19"/>
  </w:num>
  <w:num w:numId="21" w16cid:durableId="1125004036">
    <w:abstractNumId w:val="11"/>
  </w:num>
  <w:num w:numId="22" w16cid:durableId="1071201232">
    <w:abstractNumId w:val="14"/>
  </w:num>
  <w:num w:numId="23" w16cid:durableId="1263876465">
    <w:abstractNumId w:val="21"/>
  </w:num>
  <w:num w:numId="24" w16cid:durableId="1433552885">
    <w:abstractNumId w:val="23"/>
  </w:num>
  <w:num w:numId="25" w16cid:durableId="93131716">
    <w:abstractNumId w:val="16"/>
  </w:num>
  <w:num w:numId="26" w16cid:durableId="1899169447">
    <w:abstractNumId w:val="17"/>
  </w:num>
  <w:num w:numId="27" w16cid:durableId="1154368228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attachedTemplate r:id="rId1"/>
  <w:trackRevisions w:val="false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3"/>
    <w:rsid w:val="00000000"/>
    <w:rsid w:val="00043783"/>
    <w:rsid w:val="000A4F59"/>
    <w:rsid w:val="000B07B0"/>
    <w:rsid w:val="000B6CEA"/>
    <w:rsid w:val="000C2535"/>
    <w:rsid w:val="00102222"/>
    <w:rsid w:val="00141A4C"/>
    <w:rsid w:val="001579E5"/>
    <w:rsid w:val="001A25AB"/>
    <w:rsid w:val="001B1CDD"/>
    <w:rsid w:val="001B29CF"/>
    <w:rsid w:val="001C5490"/>
    <w:rsid w:val="00271C61"/>
    <w:rsid w:val="0028220F"/>
    <w:rsid w:val="002C6E57"/>
    <w:rsid w:val="002D5D83"/>
    <w:rsid w:val="003036B1"/>
    <w:rsid w:val="00316CD2"/>
    <w:rsid w:val="00341BB6"/>
    <w:rsid w:val="0035157E"/>
    <w:rsid w:val="00356C14"/>
    <w:rsid w:val="003C0BFC"/>
    <w:rsid w:val="003E66A6"/>
    <w:rsid w:val="003F7F30"/>
    <w:rsid w:val="00431501"/>
    <w:rsid w:val="00486312"/>
    <w:rsid w:val="00492A05"/>
    <w:rsid w:val="004B6A57"/>
    <w:rsid w:val="005477F3"/>
    <w:rsid w:val="005566E9"/>
    <w:rsid w:val="0057699C"/>
    <w:rsid w:val="005B0A02"/>
    <w:rsid w:val="005E7A78"/>
    <w:rsid w:val="00602477"/>
    <w:rsid w:val="00617B26"/>
    <w:rsid w:val="00624962"/>
    <w:rsid w:val="006270A9"/>
    <w:rsid w:val="006407D9"/>
    <w:rsid w:val="00675956"/>
    <w:rsid w:val="0067616C"/>
    <w:rsid w:val="00681034"/>
    <w:rsid w:val="006D4EB1"/>
    <w:rsid w:val="007402C8"/>
    <w:rsid w:val="00756A81"/>
    <w:rsid w:val="0076056A"/>
    <w:rsid w:val="007C44CF"/>
    <w:rsid w:val="007C5ACC"/>
    <w:rsid w:val="007C7F10"/>
    <w:rsid w:val="008138EE"/>
    <w:rsid w:val="00816216"/>
    <w:rsid w:val="00821884"/>
    <w:rsid w:val="00841438"/>
    <w:rsid w:val="0087734B"/>
    <w:rsid w:val="008C36DC"/>
    <w:rsid w:val="009056EC"/>
    <w:rsid w:val="00982729"/>
    <w:rsid w:val="009B7FF1"/>
    <w:rsid w:val="009D48C5"/>
    <w:rsid w:val="009D5933"/>
    <w:rsid w:val="00A36F3D"/>
    <w:rsid w:val="00A8179F"/>
    <w:rsid w:val="00AA4C29"/>
    <w:rsid w:val="00AC3EC6"/>
    <w:rsid w:val="00AC5480"/>
    <w:rsid w:val="00B23B0D"/>
    <w:rsid w:val="00BB22F9"/>
    <w:rsid w:val="00BD768D"/>
    <w:rsid w:val="00BF642A"/>
    <w:rsid w:val="00C218D6"/>
    <w:rsid w:val="00C5137F"/>
    <w:rsid w:val="00C61F8E"/>
    <w:rsid w:val="00C6233D"/>
    <w:rsid w:val="00D31251"/>
    <w:rsid w:val="00D74C37"/>
    <w:rsid w:val="00D814FA"/>
    <w:rsid w:val="00D93156"/>
    <w:rsid w:val="00E23E6E"/>
    <w:rsid w:val="00E41347"/>
    <w:rsid w:val="00E83E4B"/>
    <w:rsid w:val="00E940EB"/>
    <w:rsid w:val="00EB2FFF"/>
    <w:rsid w:val="00ED55D7"/>
    <w:rsid w:val="00F26D08"/>
    <w:rsid w:val="00F607F3"/>
    <w:rsid w:val="00F62CEC"/>
    <w:rsid w:val="00F82CC2"/>
    <w:rsid w:val="00F901D9"/>
    <w:rsid w:val="00F971D5"/>
    <w:rsid w:val="00FD5B55"/>
    <w:rsid w:val="00FD5CC3"/>
    <w:rsid w:val="0230EA4A"/>
    <w:rsid w:val="0369ECCF"/>
    <w:rsid w:val="08243595"/>
    <w:rsid w:val="0832A821"/>
    <w:rsid w:val="0CF7A6B8"/>
    <w:rsid w:val="102F477A"/>
    <w:rsid w:val="10764DE1"/>
    <w:rsid w:val="1230CBBD"/>
    <w:rsid w:val="179D0EF0"/>
    <w:rsid w:val="17EF8650"/>
    <w:rsid w:val="18F485B2"/>
    <w:rsid w:val="1CC4164E"/>
    <w:rsid w:val="22826E06"/>
    <w:rsid w:val="24E10BB6"/>
    <w:rsid w:val="280D97A0"/>
    <w:rsid w:val="2B76E314"/>
    <w:rsid w:val="2C1C3CEE"/>
    <w:rsid w:val="2DEF9E9D"/>
    <w:rsid w:val="398639EE"/>
    <w:rsid w:val="3DD1C723"/>
    <w:rsid w:val="401AFD85"/>
    <w:rsid w:val="4101AA62"/>
    <w:rsid w:val="428A4F4B"/>
    <w:rsid w:val="45EB62B9"/>
    <w:rsid w:val="47677F08"/>
    <w:rsid w:val="4AECEDFA"/>
    <w:rsid w:val="4C9D3720"/>
    <w:rsid w:val="4E7EBD84"/>
    <w:rsid w:val="5490C4A9"/>
    <w:rsid w:val="57C8656B"/>
    <w:rsid w:val="584A5089"/>
    <w:rsid w:val="5BA1088B"/>
    <w:rsid w:val="5E1E7E92"/>
    <w:rsid w:val="5F88A441"/>
    <w:rsid w:val="63857AB4"/>
    <w:rsid w:val="644E2998"/>
    <w:rsid w:val="6793B626"/>
    <w:rsid w:val="6A5B4FF5"/>
    <w:rsid w:val="6AC12721"/>
    <w:rsid w:val="6B0F1EE7"/>
    <w:rsid w:val="6BFAF909"/>
    <w:rsid w:val="7A29E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640D4AA"/>
  <w15:chartTrackingRefBased/>
  <w15:docId w15:val="{A5521562-AA89-48A9-B911-1E719441E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7F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7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15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16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BodyText">
    <w:name w:val="Body Text"/>
    <w:basedOn w:val="Normal"/>
    <w:link w:val="BodyTextChar"/>
    <w:uiPriority w:val="1"/>
    <w:qFormat/>
    <w:rsid w:val="00F607F3"/>
    <w:pPr>
      <w:widowControl w:val="0"/>
      <w:autoSpaceDE w:val="0"/>
      <w:autoSpaceDN w:val="0"/>
      <w:spacing w:after="0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F607F3"/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F607F3"/>
    <w:rPr>
      <w:rFonts w:asciiTheme="majorHAnsi" w:hAnsiTheme="majorHAnsi" w:eastAsiaTheme="majorEastAsia" w:cstheme="majorBidi"/>
      <w:color w:val="1C515A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607F3"/>
    <w:rPr>
      <w:rFonts w:asciiTheme="majorHAnsi" w:hAnsiTheme="majorHAnsi" w:eastAsiaTheme="majorEastAsia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B23B0D"/>
    <w:pPr>
      <w:widowControl w:val="0"/>
      <w:autoSpaceDE w:val="0"/>
      <w:autoSpaceDN w:val="0"/>
      <w:spacing w:after="0"/>
      <w:ind w:left="528" w:hanging="366"/>
    </w:pPr>
    <w:rPr>
      <w:rFonts w:ascii="Times New Roman" w:hAnsi="Times New Roman" w:eastAsia="Times New Roman" w:cs="Times New Roman"/>
      <w:color w:val="auto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rsid w:val="00D93156"/>
    <w:rPr>
      <w:rFonts w:asciiTheme="majorHAnsi" w:hAnsiTheme="majorHAnsi" w:eastAsiaTheme="majorEastAsia" w:cstheme="majorBidi"/>
      <w:color w:val="2A7B8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67616C"/>
    <w:rPr>
      <w:rFonts w:asciiTheme="majorHAnsi" w:hAnsiTheme="majorHAnsi" w:eastAsiaTheme="majorEastAsia" w:cstheme="majorBidi"/>
      <w:color w:val="1C515A" w:themeColor="accent1" w:themeShade="7F"/>
    </w:rPr>
  </w:style>
  <w:style w:type="table" w:styleId="TableGrid">
    <w:name w:val="Table Grid"/>
    <w:basedOn w:val="TableNormal"/>
    <w:uiPriority w:val="39"/>
    <w:rsid w:val="00E23E6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3">
    <w:name w:val="Table Web 3"/>
    <w:basedOn w:val="TableNormal"/>
    <w:uiPriority w:val="99"/>
    <w:rsid w:val="00E23E6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4">
    <w:name w:val="Plain Table 4"/>
    <w:basedOn w:val="TableNormal"/>
    <w:uiPriority w:val="44"/>
    <w:rsid w:val="00ED55D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Paragraph" w:customStyle="1">
    <w:name w:val="Table Paragraph"/>
    <w:basedOn w:val="Normal"/>
    <w:uiPriority w:val="1"/>
    <w:qFormat/>
    <w:rsid w:val="009056EC"/>
    <w:pPr>
      <w:widowControl w:val="0"/>
      <w:autoSpaceDE w:val="0"/>
      <w:autoSpaceDN w:val="0"/>
      <w:spacing w:after="0"/>
    </w:pPr>
    <w:rPr>
      <w:rFonts w:ascii="Times New Roman" w:hAnsi="Times New Roman" w:eastAsia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01057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E10D75F13A434897736F7BDA8BC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4B46-0AD4-4D64-841C-FB3E985D88A5}"/>
      </w:docPartPr>
      <w:docPartBody>
        <w:p w:rsidR="001D71A5" w:rsidRDefault="00000000">
          <w:pPr>
            <w:pStyle w:val="E4E10D75F13A434897736F7BDA8BC356"/>
          </w:pPr>
          <w:r>
            <w:t>Objective</w:t>
          </w:r>
        </w:p>
      </w:docPartBody>
    </w:docPart>
    <w:docPart>
      <w:docPartPr>
        <w:name w:val="9EF45046E03242FABCDCC10AF9D0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0E8A-D79B-4D0F-89B3-52891EDA5787}"/>
      </w:docPartPr>
      <w:docPartBody>
        <w:p w:rsidR="001D71A5" w:rsidRDefault="00CD3037" w:rsidP="00CD3037">
          <w:pPr>
            <w:pStyle w:val="9EF45046E03242FABCDCC10AF9D01A18"/>
          </w:pPr>
          <w:r>
            <w:t>Experience</w:t>
          </w:r>
        </w:p>
      </w:docPartBody>
    </w:docPart>
    <w:docPart>
      <w:docPartPr>
        <w:name w:val="BEE9C7111E2D4B6AB5DA7117C41EE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F0C6-88FC-44E7-BFDD-A13C6B6CFADE}"/>
      </w:docPartPr>
      <w:docPartBody>
        <w:p w:rsidR="001D71A5" w:rsidRDefault="00CD3037" w:rsidP="00CD3037">
          <w:pPr>
            <w:pStyle w:val="BEE9C7111E2D4B6AB5DA7117C41EE42F"/>
          </w:pPr>
          <w:r>
            <w:t>Skills &amp; Abilities</w:t>
          </w:r>
        </w:p>
      </w:docPartBody>
    </w:docPart>
    <w:docPart>
      <w:docPartPr>
        <w:name w:val="259ED4FB30C641938DE4C5F27C57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302B-DA65-423B-A1AF-A0E9265C6CBB}"/>
      </w:docPartPr>
      <w:docPartBody>
        <w:p w:rsidR="001D71A5" w:rsidRDefault="00CD3037" w:rsidP="00CD3037">
          <w:pPr>
            <w:pStyle w:val="259ED4FB30C641938DE4C5F27C573A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7"/>
    <w:rsid w:val="001D71A5"/>
    <w:rsid w:val="00A634EE"/>
    <w:rsid w:val="00CC501B"/>
    <w:rsid w:val="00C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E10D75F13A434897736F7BDA8BC356">
    <w:name w:val="E4E10D75F13A434897736F7BDA8BC356"/>
  </w:style>
  <w:style w:type="paragraph" w:customStyle="1" w:styleId="9EF45046E03242FABCDCC10AF9D01A18">
    <w:name w:val="9EF45046E03242FABCDCC10AF9D01A18"/>
    <w:rsid w:val="00CD3037"/>
  </w:style>
  <w:style w:type="paragraph" w:customStyle="1" w:styleId="BEE9C7111E2D4B6AB5DA7117C41EE42F">
    <w:name w:val="BEE9C7111E2D4B6AB5DA7117C41EE42F"/>
    <w:rsid w:val="00CD3037"/>
  </w:style>
  <w:style w:type="paragraph" w:customStyle="1" w:styleId="259ED4FB30C641938DE4C5F27C573A12">
    <w:name w:val="259ED4FB30C641938DE4C5F27C573A12"/>
    <w:rsid w:val="00CD3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(color)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Babu, Bini (Cognizant)</dc:creator>
  <keywords/>
  <lastModifiedBy>Babu, Bini (Cognizant)</lastModifiedBy>
  <revision>70</revision>
  <dcterms:created xsi:type="dcterms:W3CDTF">2023-02-02T13:56:00.0000000Z</dcterms:created>
  <dcterms:modified xsi:type="dcterms:W3CDTF">2023-02-08T05:29:11.9642444Z</dcterms:modified>
  <version/>
</coreProperties>
</file>